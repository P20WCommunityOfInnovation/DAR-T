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E469" w14:textId="20E85DD6" w:rsidR="00BC1AC4" w:rsidRDefault="00E72A41" w:rsidP="00E72A41">
      <w:pPr>
        <w:pStyle w:val="Heading1"/>
      </w:pPr>
      <w:r w:rsidRPr="00E72A41">
        <w:t>P-20W+ Automatic Disclosure Avoidance Solution</w:t>
      </w:r>
    </w:p>
    <w:p w14:paraId="68F1374A" w14:textId="010C210F" w:rsidR="00E72A41" w:rsidRDefault="00E72A41" w:rsidP="00CD111B"/>
    <w:p w14:paraId="2E5EA42E" w14:textId="580821B0" w:rsidR="00E72A41" w:rsidRDefault="008F45E0" w:rsidP="00CD111B">
      <w:r>
        <w:rPr>
          <w:noProof/>
        </w:rPr>
        <w:drawing>
          <wp:inline distT="0" distB="0" distL="0" distR="0" wp14:anchorId="1CD2FFAA" wp14:editId="4B014982">
            <wp:extent cx="5943600" cy="3624442"/>
            <wp:effectExtent l="0" t="19050" r="0" b="14605"/>
            <wp:docPr id="1199958988" name="Diagram 119995898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F61055F" w14:textId="77777777" w:rsidR="00E72A41" w:rsidRDefault="00E72A41" w:rsidP="00CD111B"/>
    <w:p w14:paraId="257B6EB3" w14:textId="77777777" w:rsidR="00E72A41" w:rsidRDefault="00E72A41" w:rsidP="00CD111B"/>
    <w:p w14:paraId="5F3727E0" w14:textId="77777777" w:rsidR="00771C0C" w:rsidRDefault="00771C0C" w:rsidP="00CD111B"/>
    <w:p w14:paraId="723FE9E6" w14:textId="77777777" w:rsidR="00771C0C" w:rsidRDefault="00771C0C" w:rsidP="00CD111B"/>
    <w:p w14:paraId="408A38B4" w14:textId="77777777" w:rsidR="00771C0C" w:rsidRDefault="00771C0C" w:rsidP="00CD111B"/>
    <w:p w14:paraId="63A8D1FD" w14:textId="77777777" w:rsidR="00771C0C" w:rsidRDefault="00771C0C" w:rsidP="00CD111B"/>
    <w:p w14:paraId="59F4BE6D" w14:textId="77777777" w:rsidR="00771C0C" w:rsidRDefault="00771C0C" w:rsidP="00CD111B"/>
    <w:p w14:paraId="5CC1FFA0" w14:textId="77777777" w:rsidR="00771C0C" w:rsidRDefault="00771C0C" w:rsidP="00CD111B"/>
    <w:p w14:paraId="40897019" w14:textId="77777777" w:rsidR="00771C0C" w:rsidRDefault="00771C0C" w:rsidP="00CD111B"/>
    <w:p w14:paraId="186F0DC8" w14:textId="77777777" w:rsidR="00771C0C" w:rsidRDefault="00771C0C" w:rsidP="00CD111B"/>
    <w:p w14:paraId="3131B501" w14:textId="77777777" w:rsidR="00771C0C" w:rsidRDefault="00771C0C" w:rsidP="00CD111B"/>
    <w:p w14:paraId="7A33C7DB" w14:textId="32E18389" w:rsidR="00E72A41" w:rsidRDefault="007F5C83" w:rsidP="00793B9B">
      <w:pPr>
        <w:pStyle w:val="Heading1"/>
      </w:pPr>
      <w:r>
        <w:lastRenderedPageBreak/>
        <w:t>Common Terms</w:t>
      </w:r>
    </w:p>
    <w:p w14:paraId="7BCCA3E4" w14:textId="77777777" w:rsidR="0036316A" w:rsidRDefault="0036316A" w:rsidP="0036316A">
      <w:pPr>
        <w:pStyle w:val="ListParagraph"/>
        <w:numPr>
          <w:ilvl w:val="0"/>
          <w:numId w:val="8"/>
        </w:numPr>
      </w:pPr>
      <w:r>
        <w:t>Disclosure Avoidance - Practice of employing techniques to mask sensitive information.</w:t>
      </w:r>
    </w:p>
    <w:p w14:paraId="74B85644" w14:textId="77777777" w:rsidR="0036316A" w:rsidRDefault="0036316A" w:rsidP="0036316A">
      <w:pPr>
        <w:pStyle w:val="ListParagraph"/>
        <w:numPr>
          <w:ilvl w:val="0"/>
          <w:numId w:val="8"/>
        </w:numPr>
      </w:pPr>
      <w:r>
        <w:t>Suppression - A masking technique that prevents release of statistics falling below publication thresholds to prevent the identification of individuals within a dataset.</w:t>
      </w:r>
    </w:p>
    <w:p w14:paraId="5ED25308" w14:textId="77777777" w:rsidR="0036316A" w:rsidRDefault="0036316A" w:rsidP="0036316A">
      <w:pPr>
        <w:pStyle w:val="ListParagraph"/>
        <w:numPr>
          <w:ilvl w:val="0"/>
          <w:numId w:val="8"/>
        </w:numPr>
      </w:pPr>
      <w:r>
        <w:t xml:space="preserve">Modification - Masking techniques that change original values by reducing specificity.  Differs from suppression because the user sees an approximation not an asterisk. </w:t>
      </w:r>
    </w:p>
    <w:p w14:paraId="45C83C23" w14:textId="77777777" w:rsidR="0036316A" w:rsidRDefault="0036316A" w:rsidP="0036316A">
      <w:pPr>
        <w:pStyle w:val="ListParagraph"/>
        <w:numPr>
          <w:ilvl w:val="1"/>
          <w:numId w:val="8"/>
        </w:numPr>
      </w:pPr>
      <w:r>
        <w:t>Coarsening - Change actual cell values to top or bottom boundary value.</w:t>
      </w:r>
    </w:p>
    <w:p w14:paraId="2DB7E993" w14:textId="77777777" w:rsidR="0036316A" w:rsidRDefault="0036316A" w:rsidP="0036316A">
      <w:pPr>
        <w:pStyle w:val="ListParagraph"/>
        <w:numPr>
          <w:ilvl w:val="1"/>
          <w:numId w:val="8"/>
        </w:numPr>
      </w:pPr>
      <w:r>
        <w:t>Rounding - Change significant digits of values.</w:t>
      </w:r>
    </w:p>
    <w:p w14:paraId="03888499" w14:textId="77777777" w:rsidR="0036316A" w:rsidRDefault="0036316A" w:rsidP="0036316A">
      <w:pPr>
        <w:pStyle w:val="ListParagraph"/>
        <w:numPr>
          <w:ilvl w:val="0"/>
          <w:numId w:val="8"/>
        </w:numPr>
      </w:pPr>
      <w:r>
        <w:t>Thresholds - Predefined limits used to trigger actions based on data values in analysis or algorithms. Consider threshold for the population and threshold for the subgroup (or cell).</w:t>
      </w:r>
    </w:p>
    <w:p w14:paraId="27538D0B" w14:textId="77777777" w:rsidR="0036316A" w:rsidRDefault="0036316A" w:rsidP="0036316A">
      <w:pPr>
        <w:pStyle w:val="ListParagraph"/>
        <w:numPr>
          <w:ilvl w:val="1"/>
          <w:numId w:val="8"/>
        </w:numPr>
      </w:pPr>
      <w:r>
        <w:t>Boundary upper - Highest value that a variable or attribute can take within a specified range in data analysis or computational algorithms. (threshold for top coding)</w:t>
      </w:r>
    </w:p>
    <w:p w14:paraId="4B569FF5" w14:textId="77777777" w:rsidR="0036316A" w:rsidRDefault="0036316A" w:rsidP="0036316A">
      <w:pPr>
        <w:pStyle w:val="ListParagraph"/>
        <w:numPr>
          <w:ilvl w:val="1"/>
          <w:numId w:val="8"/>
        </w:numPr>
      </w:pPr>
      <w:r>
        <w:t>Boundary Lower - Smallest value that a variable or attribute can take within a specified range in data analysis or computational algorithms. (threshold for bottom coding)</w:t>
      </w:r>
    </w:p>
    <w:p w14:paraId="55436659" w14:textId="5F065D65" w:rsidR="0036316A" w:rsidRDefault="0036316A" w:rsidP="0036316A">
      <w:pPr>
        <w:pStyle w:val="ListParagraph"/>
        <w:numPr>
          <w:ilvl w:val="0"/>
          <w:numId w:val="8"/>
        </w:numPr>
      </w:pPr>
      <w:r>
        <w:t xml:space="preserve">Cell - Intersection of a row and a column in a table or matrix, typically used to store a single data value.  For the Tool, cells contain aggregated data reflecting population or cohort totals, groups, </w:t>
      </w:r>
      <w:r w:rsidR="008936CD">
        <w:t>subgroups,</w:t>
      </w:r>
      <w:r>
        <w:t xml:space="preserve"> and percentages.</w:t>
      </w:r>
    </w:p>
    <w:p w14:paraId="15BA5733" w14:textId="77777777" w:rsidR="0036316A" w:rsidRDefault="0036316A" w:rsidP="0036316A">
      <w:pPr>
        <w:pStyle w:val="ListParagraph"/>
        <w:numPr>
          <w:ilvl w:val="1"/>
          <w:numId w:val="8"/>
        </w:numPr>
      </w:pPr>
      <w:r>
        <w:t>Subgroup - A group of related categories to which an individual can belong to only one category. Example subgroups: Assessment Performance Level. Race. Veteran Status.</w:t>
      </w:r>
    </w:p>
    <w:p w14:paraId="7DED43D0" w14:textId="105EFEA8" w:rsidR="00FC2E61" w:rsidRPr="00D3446A" w:rsidRDefault="0036316A" w:rsidP="0036316A">
      <w:pPr>
        <w:pStyle w:val="ListParagraph"/>
        <w:numPr>
          <w:ilvl w:val="1"/>
          <w:numId w:val="8"/>
        </w:numPr>
      </w:pPr>
      <w:r>
        <w:t>Complementary Suppression - Technique where additional data values are concealed to prevent the inference of already suppressed values in a dataset.</w:t>
      </w:r>
    </w:p>
    <w:sectPr w:rsidR="00FC2E61" w:rsidRPr="00D3446A" w:rsidSect="0036316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CFF1" w14:textId="77777777" w:rsidR="008E6F70" w:rsidRDefault="008E6F70" w:rsidP="00475701">
      <w:pPr>
        <w:spacing w:after="0"/>
      </w:pPr>
      <w:r>
        <w:separator/>
      </w:r>
    </w:p>
  </w:endnote>
  <w:endnote w:type="continuationSeparator" w:id="0">
    <w:p w14:paraId="47B396AB" w14:textId="77777777" w:rsidR="008E6F70" w:rsidRDefault="008E6F70" w:rsidP="00475701">
      <w:pPr>
        <w:spacing w:after="0"/>
      </w:pPr>
      <w:r>
        <w:continuationSeparator/>
      </w:r>
    </w:p>
  </w:endnote>
  <w:endnote w:type="continuationNotice" w:id="1">
    <w:p w14:paraId="7A7E82EC" w14:textId="77777777" w:rsidR="008E6F70" w:rsidRDefault="008E6F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79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567C4" w14:textId="77777777" w:rsidR="00160B16" w:rsidRPr="00160B16" w:rsidRDefault="00160B16">
        <w:pPr>
          <w:pStyle w:val="Footer"/>
          <w:jc w:val="right"/>
        </w:pPr>
        <w:r w:rsidRPr="00160B16">
          <w:fldChar w:fldCharType="begin"/>
        </w:r>
        <w:r w:rsidRPr="00160B16">
          <w:instrText xml:space="preserve"> PAGE   \* MERGEFORMAT </w:instrText>
        </w:r>
        <w:r w:rsidRPr="00160B16">
          <w:fldChar w:fldCharType="separate"/>
        </w:r>
        <w:r w:rsidRPr="00160B16">
          <w:rPr>
            <w:noProof/>
          </w:rPr>
          <w:t>2</w:t>
        </w:r>
        <w:r w:rsidRPr="00160B16">
          <w:rPr>
            <w:noProof/>
          </w:rPr>
          <w:fldChar w:fldCharType="end"/>
        </w:r>
      </w:p>
    </w:sdtContent>
  </w:sdt>
  <w:p w14:paraId="399A955C" w14:textId="77777777" w:rsidR="00160B16" w:rsidRDefault="00160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8D18" w14:textId="77777777" w:rsidR="008E6F70" w:rsidRDefault="008E6F70" w:rsidP="00475701">
      <w:pPr>
        <w:spacing w:after="0"/>
      </w:pPr>
      <w:r>
        <w:separator/>
      </w:r>
    </w:p>
  </w:footnote>
  <w:footnote w:type="continuationSeparator" w:id="0">
    <w:p w14:paraId="4F039DCA" w14:textId="77777777" w:rsidR="008E6F70" w:rsidRDefault="008E6F70" w:rsidP="00475701">
      <w:pPr>
        <w:spacing w:after="0"/>
      </w:pPr>
      <w:r>
        <w:continuationSeparator/>
      </w:r>
    </w:p>
  </w:footnote>
  <w:footnote w:type="continuationNotice" w:id="1">
    <w:p w14:paraId="3763CC87" w14:textId="77777777" w:rsidR="008E6F70" w:rsidRDefault="008E6F7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7E8F" w14:textId="77777777" w:rsidR="00DF2119" w:rsidRDefault="00DF2119">
    <w:pPr>
      <w:pStyle w:val="Header"/>
    </w:pPr>
    <w:r>
      <w:rPr>
        <w:noProof/>
      </w:rPr>
      <w:drawing>
        <wp:inline distT="0" distB="0" distL="0" distR="0" wp14:anchorId="376F9C82" wp14:editId="4FD3F2AE">
          <wp:extent cx="2142790" cy="511470"/>
          <wp:effectExtent l="0" t="0" r="0" b="0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ic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453" cy="513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87FDD4" w14:textId="77777777" w:rsidR="00475701" w:rsidRDefault="00475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E2F"/>
    <w:multiLevelType w:val="hybridMultilevel"/>
    <w:tmpl w:val="76540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B11FD"/>
    <w:multiLevelType w:val="hybridMultilevel"/>
    <w:tmpl w:val="9874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D098F"/>
    <w:multiLevelType w:val="hybridMultilevel"/>
    <w:tmpl w:val="7BFC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2C8"/>
    <w:multiLevelType w:val="hybridMultilevel"/>
    <w:tmpl w:val="D7DA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5AF3"/>
    <w:multiLevelType w:val="hybridMultilevel"/>
    <w:tmpl w:val="285A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A464A"/>
    <w:multiLevelType w:val="hybridMultilevel"/>
    <w:tmpl w:val="B35E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739A2"/>
    <w:multiLevelType w:val="multilevel"/>
    <w:tmpl w:val="52A0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012EF"/>
    <w:multiLevelType w:val="hybridMultilevel"/>
    <w:tmpl w:val="A5AA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2745465">
    <w:abstractNumId w:val="6"/>
  </w:num>
  <w:num w:numId="2" w16cid:durableId="1296332269">
    <w:abstractNumId w:val="5"/>
  </w:num>
  <w:num w:numId="3" w16cid:durableId="788351678">
    <w:abstractNumId w:val="2"/>
  </w:num>
  <w:num w:numId="4" w16cid:durableId="280259445">
    <w:abstractNumId w:val="3"/>
  </w:num>
  <w:num w:numId="5" w16cid:durableId="503784624">
    <w:abstractNumId w:val="1"/>
  </w:num>
  <w:num w:numId="6" w16cid:durableId="1994992669">
    <w:abstractNumId w:val="4"/>
  </w:num>
  <w:num w:numId="7" w16cid:durableId="1965695364">
    <w:abstractNumId w:val="7"/>
  </w:num>
  <w:num w:numId="8" w16cid:durableId="113968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0"/>
    <w:rsid w:val="00002D29"/>
    <w:rsid w:val="00010BE9"/>
    <w:rsid w:val="00011968"/>
    <w:rsid w:val="00014C07"/>
    <w:rsid w:val="0001500D"/>
    <w:rsid w:val="000164F6"/>
    <w:rsid w:val="00020BF5"/>
    <w:rsid w:val="0002548B"/>
    <w:rsid w:val="000343B9"/>
    <w:rsid w:val="000437F4"/>
    <w:rsid w:val="00044A24"/>
    <w:rsid w:val="00051088"/>
    <w:rsid w:val="0005339A"/>
    <w:rsid w:val="000563FE"/>
    <w:rsid w:val="00072257"/>
    <w:rsid w:val="000742E9"/>
    <w:rsid w:val="000774FF"/>
    <w:rsid w:val="000814EC"/>
    <w:rsid w:val="000818A1"/>
    <w:rsid w:val="000843B4"/>
    <w:rsid w:val="000844D5"/>
    <w:rsid w:val="0009218E"/>
    <w:rsid w:val="000929D3"/>
    <w:rsid w:val="00097166"/>
    <w:rsid w:val="00097E24"/>
    <w:rsid w:val="000B20C8"/>
    <w:rsid w:val="000C042B"/>
    <w:rsid w:val="000C2645"/>
    <w:rsid w:val="000D1A2B"/>
    <w:rsid w:val="000D3E56"/>
    <w:rsid w:val="000D520C"/>
    <w:rsid w:val="000D60CD"/>
    <w:rsid w:val="000D7C1E"/>
    <w:rsid w:val="000E09D1"/>
    <w:rsid w:val="000E62BA"/>
    <w:rsid w:val="000E7DF3"/>
    <w:rsid w:val="000F0A00"/>
    <w:rsid w:val="000F6059"/>
    <w:rsid w:val="00100B0B"/>
    <w:rsid w:val="00101FB7"/>
    <w:rsid w:val="00105962"/>
    <w:rsid w:val="00106EF3"/>
    <w:rsid w:val="00110421"/>
    <w:rsid w:val="0011070D"/>
    <w:rsid w:val="001228C2"/>
    <w:rsid w:val="00137967"/>
    <w:rsid w:val="00140257"/>
    <w:rsid w:val="00141E54"/>
    <w:rsid w:val="00142B2D"/>
    <w:rsid w:val="0014450B"/>
    <w:rsid w:val="001456AB"/>
    <w:rsid w:val="00146C1C"/>
    <w:rsid w:val="00152435"/>
    <w:rsid w:val="00152BF7"/>
    <w:rsid w:val="00152F14"/>
    <w:rsid w:val="00155B55"/>
    <w:rsid w:val="00156E92"/>
    <w:rsid w:val="00157DC7"/>
    <w:rsid w:val="00160B16"/>
    <w:rsid w:val="00170CE2"/>
    <w:rsid w:val="001725F3"/>
    <w:rsid w:val="00172B0A"/>
    <w:rsid w:val="0017307B"/>
    <w:rsid w:val="00174A57"/>
    <w:rsid w:val="00176E2D"/>
    <w:rsid w:val="00177A05"/>
    <w:rsid w:val="00190569"/>
    <w:rsid w:val="00195228"/>
    <w:rsid w:val="001A0F99"/>
    <w:rsid w:val="001A2D6B"/>
    <w:rsid w:val="001A637C"/>
    <w:rsid w:val="001A6956"/>
    <w:rsid w:val="001B2BAC"/>
    <w:rsid w:val="001B5250"/>
    <w:rsid w:val="001B5497"/>
    <w:rsid w:val="001C69ED"/>
    <w:rsid w:val="001D15BE"/>
    <w:rsid w:val="001D265E"/>
    <w:rsid w:val="001D4640"/>
    <w:rsid w:val="001E0193"/>
    <w:rsid w:val="001E10CE"/>
    <w:rsid w:val="001E3769"/>
    <w:rsid w:val="001E7004"/>
    <w:rsid w:val="001F36F9"/>
    <w:rsid w:val="0020366D"/>
    <w:rsid w:val="002063A7"/>
    <w:rsid w:val="00206499"/>
    <w:rsid w:val="00206F3C"/>
    <w:rsid w:val="00211D7D"/>
    <w:rsid w:val="00212227"/>
    <w:rsid w:val="00213842"/>
    <w:rsid w:val="002166C5"/>
    <w:rsid w:val="002258A3"/>
    <w:rsid w:val="00226299"/>
    <w:rsid w:val="00232E59"/>
    <w:rsid w:val="002344BE"/>
    <w:rsid w:val="00235752"/>
    <w:rsid w:val="002407B0"/>
    <w:rsid w:val="00241358"/>
    <w:rsid w:val="00243F9D"/>
    <w:rsid w:val="00244D16"/>
    <w:rsid w:val="0025082F"/>
    <w:rsid w:val="00255693"/>
    <w:rsid w:val="00260E67"/>
    <w:rsid w:val="00261AE7"/>
    <w:rsid w:val="0027212E"/>
    <w:rsid w:val="002753CC"/>
    <w:rsid w:val="0027598D"/>
    <w:rsid w:val="002770BB"/>
    <w:rsid w:val="00277397"/>
    <w:rsid w:val="0027765B"/>
    <w:rsid w:val="002779BB"/>
    <w:rsid w:val="00280EBC"/>
    <w:rsid w:val="00284C27"/>
    <w:rsid w:val="00286B33"/>
    <w:rsid w:val="002877BD"/>
    <w:rsid w:val="002909CB"/>
    <w:rsid w:val="002968C1"/>
    <w:rsid w:val="002A0D77"/>
    <w:rsid w:val="002A1256"/>
    <w:rsid w:val="002A128E"/>
    <w:rsid w:val="002A31AB"/>
    <w:rsid w:val="002B2FCA"/>
    <w:rsid w:val="002C678D"/>
    <w:rsid w:val="002D3F41"/>
    <w:rsid w:val="002D5B63"/>
    <w:rsid w:val="002D6363"/>
    <w:rsid w:val="002E0125"/>
    <w:rsid w:val="002E3242"/>
    <w:rsid w:val="002E7374"/>
    <w:rsid w:val="002E7F30"/>
    <w:rsid w:val="002F46ED"/>
    <w:rsid w:val="00301292"/>
    <w:rsid w:val="00301AB4"/>
    <w:rsid w:val="003035E6"/>
    <w:rsid w:val="00304AFD"/>
    <w:rsid w:val="00322873"/>
    <w:rsid w:val="00325BEA"/>
    <w:rsid w:val="00331684"/>
    <w:rsid w:val="0033544D"/>
    <w:rsid w:val="00336443"/>
    <w:rsid w:val="00340991"/>
    <w:rsid w:val="00357D9A"/>
    <w:rsid w:val="00361B41"/>
    <w:rsid w:val="0036316A"/>
    <w:rsid w:val="00365986"/>
    <w:rsid w:val="003724A7"/>
    <w:rsid w:val="0038132F"/>
    <w:rsid w:val="00390475"/>
    <w:rsid w:val="00395F48"/>
    <w:rsid w:val="003B0BED"/>
    <w:rsid w:val="003B1911"/>
    <w:rsid w:val="003C08E4"/>
    <w:rsid w:val="003C2E58"/>
    <w:rsid w:val="003C443E"/>
    <w:rsid w:val="003C5872"/>
    <w:rsid w:val="003C7931"/>
    <w:rsid w:val="003D214F"/>
    <w:rsid w:val="003D2D34"/>
    <w:rsid w:val="003D3910"/>
    <w:rsid w:val="003D4563"/>
    <w:rsid w:val="003D558C"/>
    <w:rsid w:val="003E4960"/>
    <w:rsid w:val="003F4866"/>
    <w:rsid w:val="004179C9"/>
    <w:rsid w:val="00421216"/>
    <w:rsid w:val="00423FF5"/>
    <w:rsid w:val="00431928"/>
    <w:rsid w:val="0043256A"/>
    <w:rsid w:val="00445E59"/>
    <w:rsid w:val="004464CB"/>
    <w:rsid w:val="0045596C"/>
    <w:rsid w:val="004651DA"/>
    <w:rsid w:val="00466AEE"/>
    <w:rsid w:val="00473209"/>
    <w:rsid w:val="0047356C"/>
    <w:rsid w:val="00475701"/>
    <w:rsid w:val="00477222"/>
    <w:rsid w:val="0047756C"/>
    <w:rsid w:val="00480584"/>
    <w:rsid w:val="004813AC"/>
    <w:rsid w:val="00481428"/>
    <w:rsid w:val="00483ECB"/>
    <w:rsid w:val="004845C8"/>
    <w:rsid w:val="00486208"/>
    <w:rsid w:val="00487D1C"/>
    <w:rsid w:val="004900D6"/>
    <w:rsid w:val="00495935"/>
    <w:rsid w:val="004A0896"/>
    <w:rsid w:val="004B169B"/>
    <w:rsid w:val="004B230F"/>
    <w:rsid w:val="004B6C5D"/>
    <w:rsid w:val="004C56BB"/>
    <w:rsid w:val="004C76FD"/>
    <w:rsid w:val="004D02EF"/>
    <w:rsid w:val="004D074F"/>
    <w:rsid w:val="004D366F"/>
    <w:rsid w:val="004D4F91"/>
    <w:rsid w:val="004D6A97"/>
    <w:rsid w:val="004D7137"/>
    <w:rsid w:val="004D77AF"/>
    <w:rsid w:val="004E063E"/>
    <w:rsid w:val="004E6FF6"/>
    <w:rsid w:val="004F0F51"/>
    <w:rsid w:val="004F3CED"/>
    <w:rsid w:val="004F5368"/>
    <w:rsid w:val="004F53EB"/>
    <w:rsid w:val="00512EAC"/>
    <w:rsid w:val="0051418E"/>
    <w:rsid w:val="00516A68"/>
    <w:rsid w:val="005205A6"/>
    <w:rsid w:val="005235DB"/>
    <w:rsid w:val="00524363"/>
    <w:rsid w:val="00524C50"/>
    <w:rsid w:val="00532F0F"/>
    <w:rsid w:val="00534666"/>
    <w:rsid w:val="00552CBB"/>
    <w:rsid w:val="00556D2B"/>
    <w:rsid w:val="00560799"/>
    <w:rsid w:val="00562497"/>
    <w:rsid w:val="00564807"/>
    <w:rsid w:val="005718B8"/>
    <w:rsid w:val="005747AF"/>
    <w:rsid w:val="00582336"/>
    <w:rsid w:val="00594A85"/>
    <w:rsid w:val="00597561"/>
    <w:rsid w:val="005A31F0"/>
    <w:rsid w:val="005A4D94"/>
    <w:rsid w:val="005A601E"/>
    <w:rsid w:val="005B1BFC"/>
    <w:rsid w:val="005B7900"/>
    <w:rsid w:val="005C0463"/>
    <w:rsid w:val="005D03F5"/>
    <w:rsid w:val="005D1ECA"/>
    <w:rsid w:val="005D4A82"/>
    <w:rsid w:val="005D4BD9"/>
    <w:rsid w:val="005D604F"/>
    <w:rsid w:val="005D712C"/>
    <w:rsid w:val="005D76A1"/>
    <w:rsid w:val="005E0235"/>
    <w:rsid w:val="005E64AD"/>
    <w:rsid w:val="005F30CA"/>
    <w:rsid w:val="006001C1"/>
    <w:rsid w:val="00600E15"/>
    <w:rsid w:val="0060164D"/>
    <w:rsid w:val="00610A72"/>
    <w:rsid w:val="00617B69"/>
    <w:rsid w:val="00620B56"/>
    <w:rsid w:val="00621875"/>
    <w:rsid w:val="00623D0F"/>
    <w:rsid w:val="00624277"/>
    <w:rsid w:val="006260A1"/>
    <w:rsid w:val="00627120"/>
    <w:rsid w:val="006356A6"/>
    <w:rsid w:val="00635D01"/>
    <w:rsid w:val="006406C5"/>
    <w:rsid w:val="00644B21"/>
    <w:rsid w:val="00644BEF"/>
    <w:rsid w:val="006479BD"/>
    <w:rsid w:val="0066287D"/>
    <w:rsid w:val="006641FC"/>
    <w:rsid w:val="006709F5"/>
    <w:rsid w:val="00671A45"/>
    <w:rsid w:val="006738A4"/>
    <w:rsid w:val="006743F0"/>
    <w:rsid w:val="00676330"/>
    <w:rsid w:val="006830C2"/>
    <w:rsid w:val="00686836"/>
    <w:rsid w:val="00687F2D"/>
    <w:rsid w:val="00697BCC"/>
    <w:rsid w:val="006A089C"/>
    <w:rsid w:val="006A5585"/>
    <w:rsid w:val="006A55BD"/>
    <w:rsid w:val="006B1E85"/>
    <w:rsid w:val="006B3F24"/>
    <w:rsid w:val="006B58C0"/>
    <w:rsid w:val="006B70CF"/>
    <w:rsid w:val="006C0810"/>
    <w:rsid w:val="006C23F5"/>
    <w:rsid w:val="006C4CB4"/>
    <w:rsid w:val="006C4CBC"/>
    <w:rsid w:val="006C56A4"/>
    <w:rsid w:val="006C7690"/>
    <w:rsid w:val="006D428F"/>
    <w:rsid w:val="006E0D9E"/>
    <w:rsid w:val="006E345B"/>
    <w:rsid w:val="006E45B9"/>
    <w:rsid w:val="006F57FE"/>
    <w:rsid w:val="006F6E70"/>
    <w:rsid w:val="00701756"/>
    <w:rsid w:val="007110B0"/>
    <w:rsid w:val="00711478"/>
    <w:rsid w:val="0071390D"/>
    <w:rsid w:val="007166FC"/>
    <w:rsid w:val="00717D18"/>
    <w:rsid w:val="00722D62"/>
    <w:rsid w:val="007230A5"/>
    <w:rsid w:val="0072548B"/>
    <w:rsid w:val="007254C9"/>
    <w:rsid w:val="00725CC3"/>
    <w:rsid w:val="0072766A"/>
    <w:rsid w:val="00732D19"/>
    <w:rsid w:val="007403B6"/>
    <w:rsid w:val="00741010"/>
    <w:rsid w:val="007414AD"/>
    <w:rsid w:val="0074313C"/>
    <w:rsid w:val="00743635"/>
    <w:rsid w:val="00745767"/>
    <w:rsid w:val="007473E9"/>
    <w:rsid w:val="007479E6"/>
    <w:rsid w:val="00750653"/>
    <w:rsid w:val="0075159E"/>
    <w:rsid w:val="00757C28"/>
    <w:rsid w:val="00765A63"/>
    <w:rsid w:val="00765F3B"/>
    <w:rsid w:val="00771C0C"/>
    <w:rsid w:val="00774F0E"/>
    <w:rsid w:val="00775602"/>
    <w:rsid w:val="00781E0B"/>
    <w:rsid w:val="00781F91"/>
    <w:rsid w:val="007832A9"/>
    <w:rsid w:val="007832FF"/>
    <w:rsid w:val="00783CDC"/>
    <w:rsid w:val="00784190"/>
    <w:rsid w:val="0078484A"/>
    <w:rsid w:val="00790782"/>
    <w:rsid w:val="0079106A"/>
    <w:rsid w:val="00791F26"/>
    <w:rsid w:val="00793601"/>
    <w:rsid w:val="00793B9B"/>
    <w:rsid w:val="0079514F"/>
    <w:rsid w:val="0079641A"/>
    <w:rsid w:val="00797423"/>
    <w:rsid w:val="0079797F"/>
    <w:rsid w:val="007A2731"/>
    <w:rsid w:val="007A5C22"/>
    <w:rsid w:val="007B5FD6"/>
    <w:rsid w:val="007C1364"/>
    <w:rsid w:val="007C2A77"/>
    <w:rsid w:val="007C5A4A"/>
    <w:rsid w:val="007C7710"/>
    <w:rsid w:val="007D6E6F"/>
    <w:rsid w:val="007E2011"/>
    <w:rsid w:val="007E4C8E"/>
    <w:rsid w:val="007E58CE"/>
    <w:rsid w:val="007F0BC6"/>
    <w:rsid w:val="007F1997"/>
    <w:rsid w:val="007F5C83"/>
    <w:rsid w:val="007F716F"/>
    <w:rsid w:val="007F71A7"/>
    <w:rsid w:val="008010BA"/>
    <w:rsid w:val="00804684"/>
    <w:rsid w:val="008046F3"/>
    <w:rsid w:val="008109C9"/>
    <w:rsid w:val="00814450"/>
    <w:rsid w:val="00821750"/>
    <w:rsid w:val="00824502"/>
    <w:rsid w:val="00826B07"/>
    <w:rsid w:val="00830C4E"/>
    <w:rsid w:val="0083152C"/>
    <w:rsid w:val="00834F4C"/>
    <w:rsid w:val="00835CFB"/>
    <w:rsid w:val="008372B0"/>
    <w:rsid w:val="00837DA4"/>
    <w:rsid w:val="0084314B"/>
    <w:rsid w:val="00843665"/>
    <w:rsid w:val="008449C2"/>
    <w:rsid w:val="008458FE"/>
    <w:rsid w:val="00854FFB"/>
    <w:rsid w:val="00860394"/>
    <w:rsid w:val="00860A7A"/>
    <w:rsid w:val="00863593"/>
    <w:rsid w:val="00864675"/>
    <w:rsid w:val="00872099"/>
    <w:rsid w:val="00872112"/>
    <w:rsid w:val="00873B6A"/>
    <w:rsid w:val="008771F7"/>
    <w:rsid w:val="0088123C"/>
    <w:rsid w:val="00892E91"/>
    <w:rsid w:val="008932B1"/>
    <w:rsid w:val="008936CD"/>
    <w:rsid w:val="00894DFA"/>
    <w:rsid w:val="00895742"/>
    <w:rsid w:val="008958FD"/>
    <w:rsid w:val="008A27D6"/>
    <w:rsid w:val="008A3094"/>
    <w:rsid w:val="008A5611"/>
    <w:rsid w:val="008A7C88"/>
    <w:rsid w:val="008C0A88"/>
    <w:rsid w:val="008C1548"/>
    <w:rsid w:val="008C3CB0"/>
    <w:rsid w:val="008C4ACC"/>
    <w:rsid w:val="008D03FB"/>
    <w:rsid w:val="008D53FA"/>
    <w:rsid w:val="008D77CC"/>
    <w:rsid w:val="008E3402"/>
    <w:rsid w:val="008E3507"/>
    <w:rsid w:val="008E6F70"/>
    <w:rsid w:val="008F0DB3"/>
    <w:rsid w:val="008F1A05"/>
    <w:rsid w:val="008F45E0"/>
    <w:rsid w:val="008F4E02"/>
    <w:rsid w:val="008F7383"/>
    <w:rsid w:val="008F738C"/>
    <w:rsid w:val="008F7EF9"/>
    <w:rsid w:val="00912E07"/>
    <w:rsid w:val="00915DC2"/>
    <w:rsid w:val="009170FB"/>
    <w:rsid w:val="00917E23"/>
    <w:rsid w:val="0092189E"/>
    <w:rsid w:val="0092438A"/>
    <w:rsid w:val="00924514"/>
    <w:rsid w:val="00927F59"/>
    <w:rsid w:val="0093194D"/>
    <w:rsid w:val="0093208C"/>
    <w:rsid w:val="0093474F"/>
    <w:rsid w:val="009402A4"/>
    <w:rsid w:val="00941590"/>
    <w:rsid w:val="0094403F"/>
    <w:rsid w:val="00944F0F"/>
    <w:rsid w:val="00945892"/>
    <w:rsid w:val="009458E6"/>
    <w:rsid w:val="00946D0C"/>
    <w:rsid w:val="00950CE5"/>
    <w:rsid w:val="00952E59"/>
    <w:rsid w:val="00953CA9"/>
    <w:rsid w:val="009602B9"/>
    <w:rsid w:val="00963D03"/>
    <w:rsid w:val="00964C49"/>
    <w:rsid w:val="00972262"/>
    <w:rsid w:val="009735B5"/>
    <w:rsid w:val="00976202"/>
    <w:rsid w:val="0098139C"/>
    <w:rsid w:val="00986D49"/>
    <w:rsid w:val="00994F6D"/>
    <w:rsid w:val="00996177"/>
    <w:rsid w:val="00996F4A"/>
    <w:rsid w:val="009A0866"/>
    <w:rsid w:val="009A0CD0"/>
    <w:rsid w:val="009A2F42"/>
    <w:rsid w:val="009A6F4F"/>
    <w:rsid w:val="009A730A"/>
    <w:rsid w:val="009B0C63"/>
    <w:rsid w:val="009B64AE"/>
    <w:rsid w:val="009B6B6E"/>
    <w:rsid w:val="009B6C6A"/>
    <w:rsid w:val="009B7E21"/>
    <w:rsid w:val="009D1230"/>
    <w:rsid w:val="009D334A"/>
    <w:rsid w:val="009D409F"/>
    <w:rsid w:val="009D7A19"/>
    <w:rsid w:val="009E1F7B"/>
    <w:rsid w:val="009E27DE"/>
    <w:rsid w:val="009E5785"/>
    <w:rsid w:val="009F0550"/>
    <w:rsid w:val="009F6DB8"/>
    <w:rsid w:val="00A00539"/>
    <w:rsid w:val="00A0530C"/>
    <w:rsid w:val="00A06B52"/>
    <w:rsid w:val="00A10AD6"/>
    <w:rsid w:val="00A1346B"/>
    <w:rsid w:val="00A160E8"/>
    <w:rsid w:val="00A20EEC"/>
    <w:rsid w:val="00A22CD9"/>
    <w:rsid w:val="00A27ADC"/>
    <w:rsid w:val="00A308DD"/>
    <w:rsid w:val="00A34DDF"/>
    <w:rsid w:val="00A40243"/>
    <w:rsid w:val="00A41079"/>
    <w:rsid w:val="00A453A8"/>
    <w:rsid w:val="00A47E61"/>
    <w:rsid w:val="00A53195"/>
    <w:rsid w:val="00A53BCC"/>
    <w:rsid w:val="00A54076"/>
    <w:rsid w:val="00A54C2D"/>
    <w:rsid w:val="00A54F2B"/>
    <w:rsid w:val="00A553FC"/>
    <w:rsid w:val="00A55946"/>
    <w:rsid w:val="00A608AD"/>
    <w:rsid w:val="00A615C6"/>
    <w:rsid w:val="00A62EFB"/>
    <w:rsid w:val="00A646B4"/>
    <w:rsid w:val="00A65DBF"/>
    <w:rsid w:val="00A663D3"/>
    <w:rsid w:val="00A74D0D"/>
    <w:rsid w:val="00A855DD"/>
    <w:rsid w:val="00A86D69"/>
    <w:rsid w:val="00A87536"/>
    <w:rsid w:val="00A93C19"/>
    <w:rsid w:val="00A9582D"/>
    <w:rsid w:val="00A95D09"/>
    <w:rsid w:val="00A96FAC"/>
    <w:rsid w:val="00AA0FB8"/>
    <w:rsid w:val="00AA1B57"/>
    <w:rsid w:val="00AA654D"/>
    <w:rsid w:val="00AA6FE1"/>
    <w:rsid w:val="00AB0E85"/>
    <w:rsid w:val="00AB522C"/>
    <w:rsid w:val="00AC1136"/>
    <w:rsid w:val="00AC5F66"/>
    <w:rsid w:val="00AD01FF"/>
    <w:rsid w:val="00AD0660"/>
    <w:rsid w:val="00AD0BD1"/>
    <w:rsid w:val="00AD3D71"/>
    <w:rsid w:val="00AE1CCD"/>
    <w:rsid w:val="00AE200E"/>
    <w:rsid w:val="00AE3D92"/>
    <w:rsid w:val="00AE43B0"/>
    <w:rsid w:val="00AE5D6E"/>
    <w:rsid w:val="00AF278B"/>
    <w:rsid w:val="00AF3F68"/>
    <w:rsid w:val="00AF6A39"/>
    <w:rsid w:val="00B0589D"/>
    <w:rsid w:val="00B069E9"/>
    <w:rsid w:val="00B10169"/>
    <w:rsid w:val="00B118E2"/>
    <w:rsid w:val="00B27983"/>
    <w:rsid w:val="00B3100D"/>
    <w:rsid w:val="00B33C62"/>
    <w:rsid w:val="00B37163"/>
    <w:rsid w:val="00B4328C"/>
    <w:rsid w:val="00B444BE"/>
    <w:rsid w:val="00B44E3B"/>
    <w:rsid w:val="00B522DA"/>
    <w:rsid w:val="00B53B69"/>
    <w:rsid w:val="00B53C37"/>
    <w:rsid w:val="00B60503"/>
    <w:rsid w:val="00B63594"/>
    <w:rsid w:val="00B647DB"/>
    <w:rsid w:val="00B64B71"/>
    <w:rsid w:val="00B67857"/>
    <w:rsid w:val="00B76B85"/>
    <w:rsid w:val="00B76DA2"/>
    <w:rsid w:val="00B826CF"/>
    <w:rsid w:val="00B84455"/>
    <w:rsid w:val="00B86128"/>
    <w:rsid w:val="00B874E5"/>
    <w:rsid w:val="00B9146C"/>
    <w:rsid w:val="00B92666"/>
    <w:rsid w:val="00B93ADD"/>
    <w:rsid w:val="00B9683C"/>
    <w:rsid w:val="00B97034"/>
    <w:rsid w:val="00BB2FD1"/>
    <w:rsid w:val="00BB791D"/>
    <w:rsid w:val="00BC1AC4"/>
    <w:rsid w:val="00BC308E"/>
    <w:rsid w:val="00BD4293"/>
    <w:rsid w:val="00BD46E3"/>
    <w:rsid w:val="00BD7BE0"/>
    <w:rsid w:val="00BE10A6"/>
    <w:rsid w:val="00BE27B8"/>
    <w:rsid w:val="00BE40D1"/>
    <w:rsid w:val="00BE45E5"/>
    <w:rsid w:val="00BE4612"/>
    <w:rsid w:val="00BF347B"/>
    <w:rsid w:val="00BF3ECD"/>
    <w:rsid w:val="00BF48D8"/>
    <w:rsid w:val="00BF594C"/>
    <w:rsid w:val="00BF5D0F"/>
    <w:rsid w:val="00BF5EB9"/>
    <w:rsid w:val="00BF6D90"/>
    <w:rsid w:val="00C02B82"/>
    <w:rsid w:val="00C042A9"/>
    <w:rsid w:val="00C246F4"/>
    <w:rsid w:val="00C27E90"/>
    <w:rsid w:val="00C30FDC"/>
    <w:rsid w:val="00C33439"/>
    <w:rsid w:val="00C368EA"/>
    <w:rsid w:val="00C36B68"/>
    <w:rsid w:val="00C36CE4"/>
    <w:rsid w:val="00C43F63"/>
    <w:rsid w:val="00C45B8B"/>
    <w:rsid w:val="00C523BC"/>
    <w:rsid w:val="00C53C04"/>
    <w:rsid w:val="00C55C7B"/>
    <w:rsid w:val="00C62108"/>
    <w:rsid w:val="00C63B8D"/>
    <w:rsid w:val="00C649D2"/>
    <w:rsid w:val="00C668F8"/>
    <w:rsid w:val="00C71FDE"/>
    <w:rsid w:val="00C73EBD"/>
    <w:rsid w:val="00C7557A"/>
    <w:rsid w:val="00C815A7"/>
    <w:rsid w:val="00C821E0"/>
    <w:rsid w:val="00C870E5"/>
    <w:rsid w:val="00C92AB7"/>
    <w:rsid w:val="00C93344"/>
    <w:rsid w:val="00C93D2E"/>
    <w:rsid w:val="00CA3E98"/>
    <w:rsid w:val="00CA697D"/>
    <w:rsid w:val="00CA758A"/>
    <w:rsid w:val="00CB1479"/>
    <w:rsid w:val="00CB1DE2"/>
    <w:rsid w:val="00CB2C7D"/>
    <w:rsid w:val="00CC15CB"/>
    <w:rsid w:val="00CC4EC5"/>
    <w:rsid w:val="00CD111B"/>
    <w:rsid w:val="00CD1C56"/>
    <w:rsid w:val="00CE32E7"/>
    <w:rsid w:val="00CE4A6B"/>
    <w:rsid w:val="00CF0836"/>
    <w:rsid w:val="00CF1D73"/>
    <w:rsid w:val="00CF4731"/>
    <w:rsid w:val="00D0052D"/>
    <w:rsid w:val="00D208B9"/>
    <w:rsid w:val="00D22979"/>
    <w:rsid w:val="00D30FB3"/>
    <w:rsid w:val="00D3446A"/>
    <w:rsid w:val="00D34A76"/>
    <w:rsid w:val="00D355CF"/>
    <w:rsid w:val="00D37332"/>
    <w:rsid w:val="00D40076"/>
    <w:rsid w:val="00D428B3"/>
    <w:rsid w:val="00D46A8D"/>
    <w:rsid w:val="00D5193C"/>
    <w:rsid w:val="00D54D2E"/>
    <w:rsid w:val="00D56E6F"/>
    <w:rsid w:val="00D5729D"/>
    <w:rsid w:val="00D57A37"/>
    <w:rsid w:val="00D61219"/>
    <w:rsid w:val="00D6125D"/>
    <w:rsid w:val="00D7208F"/>
    <w:rsid w:val="00D767DD"/>
    <w:rsid w:val="00D81AC6"/>
    <w:rsid w:val="00D82408"/>
    <w:rsid w:val="00D85488"/>
    <w:rsid w:val="00D875B9"/>
    <w:rsid w:val="00DB5765"/>
    <w:rsid w:val="00DB5E6C"/>
    <w:rsid w:val="00DC221B"/>
    <w:rsid w:val="00DC48E7"/>
    <w:rsid w:val="00DC49B3"/>
    <w:rsid w:val="00DC791F"/>
    <w:rsid w:val="00DC7C0E"/>
    <w:rsid w:val="00DD02FD"/>
    <w:rsid w:val="00DD2599"/>
    <w:rsid w:val="00DD3D81"/>
    <w:rsid w:val="00DE3477"/>
    <w:rsid w:val="00DE3648"/>
    <w:rsid w:val="00DE6446"/>
    <w:rsid w:val="00DF1948"/>
    <w:rsid w:val="00DF2119"/>
    <w:rsid w:val="00DF2402"/>
    <w:rsid w:val="00DF3A0F"/>
    <w:rsid w:val="00DF619F"/>
    <w:rsid w:val="00E01907"/>
    <w:rsid w:val="00E0518E"/>
    <w:rsid w:val="00E0573F"/>
    <w:rsid w:val="00E13E46"/>
    <w:rsid w:val="00E13F34"/>
    <w:rsid w:val="00E14CCD"/>
    <w:rsid w:val="00E15CAB"/>
    <w:rsid w:val="00E2265F"/>
    <w:rsid w:val="00E24642"/>
    <w:rsid w:val="00E266BC"/>
    <w:rsid w:val="00E27C19"/>
    <w:rsid w:val="00E35EC1"/>
    <w:rsid w:val="00E372A8"/>
    <w:rsid w:val="00E374CD"/>
    <w:rsid w:val="00E37715"/>
    <w:rsid w:val="00E37F8F"/>
    <w:rsid w:val="00E43C47"/>
    <w:rsid w:val="00E45941"/>
    <w:rsid w:val="00E47B4F"/>
    <w:rsid w:val="00E62F28"/>
    <w:rsid w:val="00E66B5D"/>
    <w:rsid w:val="00E718ED"/>
    <w:rsid w:val="00E72A41"/>
    <w:rsid w:val="00E72F69"/>
    <w:rsid w:val="00E81F37"/>
    <w:rsid w:val="00E824CD"/>
    <w:rsid w:val="00E831ED"/>
    <w:rsid w:val="00E83817"/>
    <w:rsid w:val="00E868A5"/>
    <w:rsid w:val="00E910C0"/>
    <w:rsid w:val="00E91567"/>
    <w:rsid w:val="00E91625"/>
    <w:rsid w:val="00E9174F"/>
    <w:rsid w:val="00E91E80"/>
    <w:rsid w:val="00E93194"/>
    <w:rsid w:val="00E93774"/>
    <w:rsid w:val="00E95725"/>
    <w:rsid w:val="00EA1EA3"/>
    <w:rsid w:val="00EA5EA4"/>
    <w:rsid w:val="00EB27DF"/>
    <w:rsid w:val="00EB382A"/>
    <w:rsid w:val="00EB4A8E"/>
    <w:rsid w:val="00EB52E3"/>
    <w:rsid w:val="00EB6441"/>
    <w:rsid w:val="00EC34B4"/>
    <w:rsid w:val="00EC5B4C"/>
    <w:rsid w:val="00EC6811"/>
    <w:rsid w:val="00ED0E16"/>
    <w:rsid w:val="00ED0F79"/>
    <w:rsid w:val="00ED1331"/>
    <w:rsid w:val="00EE023F"/>
    <w:rsid w:val="00EF38F1"/>
    <w:rsid w:val="00EF3D54"/>
    <w:rsid w:val="00EF5ECC"/>
    <w:rsid w:val="00F00D75"/>
    <w:rsid w:val="00F02857"/>
    <w:rsid w:val="00F06E2B"/>
    <w:rsid w:val="00F07C76"/>
    <w:rsid w:val="00F153C2"/>
    <w:rsid w:val="00F1677B"/>
    <w:rsid w:val="00F252B4"/>
    <w:rsid w:val="00F255D1"/>
    <w:rsid w:val="00F27F50"/>
    <w:rsid w:val="00F4141B"/>
    <w:rsid w:val="00F41A11"/>
    <w:rsid w:val="00F4251C"/>
    <w:rsid w:val="00F457F8"/>
    <w:rsid w:val="00F47058"/>
    <w:rsid w:val="00F513A4"/>
    <w:rsid w:val="00F51F58"/>
    <w:rsid w:val="00F55026"/>
    <w:rsid w:val="00F568C7"/>
    <w:rsid w:val="00F60119"/>
    <w:rsid w:val="00F65FD2"/>
    <w:rsid w:val="00F743DF"/>
    <w:rsid w:val="00F749A2"/>
    <w:rsid w:val="00F846F5"/>
    <w:rsid w:val="00F85067"/>
    <w:rsid w:val="00F91AA9"/>
    <w:rsid w:val="00F97A15"/>
    <w:rsid w:val="00FB0FE8"/>
    <w:rsid w:val="00FC2E61"/>
    <w:rsid w:val="00FC3AFB"/>
    <w:rsid w:val="00FC4CC1"/>
    <w:rsid w:val="00FC63ED"/>
    <w:rsid w:val="00FC6B56"/>
    <w:rsid w:val="00FD4303"/>
    <w:rsid w:val="00FD4865"/>
    <w:rsid w:val="00FD543A"/>
    <w:rsid w:val="00FD6BFC"/>
    <w:rsid w:val="00FE1EDC"/>
    <w:rsid w:val="00FE7510"/>
    <w:rsid w:val="00FF3F9C"/>
    <w:rsid w:val="00FF4112"/>
    <w:rsid w:val="00FF442C"/>
    <w:rsid w:val="00FF488D"/>
    <w:rsid w:val="00FF4D8E"/>
    <w:rsid w:val="00FF62A7"/>
    <w:rsid w:val="0822442E"/>
    <w:rsid w:val="09945E32"/>
    <w:rsid w:val="173B2DFF"/>
    <w:rsid w:val="18D6FE60"/>
    <w:rsid w:val="2B9FBC3D"/>
    <w:rsid w:val="2CE67439"/>
    <w:rsid w:val="42E94A0A"/>
    <w:rsid w:val="509866B2"/>
    <w:rsid w:val="55314184"/>
    <w:rsid w:val="58528BF6"/>
    <w:rsid w:val="6B1F46DA"/>
    <w:rsid w:val="6CC419D4"/>
    <w:rsid w:val="7019D99C"/>
    <w:rsid w:val="72CBE41E"/>
    <w:rsid w:val="77EF4FF2"/>
    <w:rsid w:val="7829E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28536"/>
  <w15:chartTrackingRefBased/>
  <w15:docId w15:val="{83C269B3-CB12-468F-A77E-BC1BE074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DD"/>
    <w:pPr>
      <w:spacing w:line="240" w:lineRule="auto"/>
    </w:pPr>
    <w:rPr>
      <w:rFonts w:ascii="Montserrat" w:hAnsi="Montserrat"/>
      <w:color w:val="1E1E1E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6B52"/>
    <w:pPr>
      <w:keepNext/>
      <w:keepLines/>
      <w:spacing w:before="240" w:after="120"/>
      <w:outlineLvl w:val="0"/>
    </w:pPr>
    <w:rPr>
      <w:rFonts w:eastAsiaTheme="majorEastAsia" w:cstheme="majorBidi"/>
      <w:b/>
      <w:color w:val="5659DB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6A39"/>
    <w:pPr>
      <w:keepNext/>
      <w:keepLines/>
      <w:spacing w:before="240"/>
      <w:outlineLvl w:val="1"/>
    </w:pPr>
    <w:rPr>
      <w:b/>
      <w:color w:val="5659DB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00D"/>
    <w:pPr>
      <w:keepNext/>
      <w:keepLines/>
      <w:spacing w:before="40" w:after="0"/>
      <w:outlineLvl w:val="2"/>
    </w:pPr>
    <w:rPr>
      <w:rFonts w:eastAsiaTheme="majorEastAsia" w:cstheme="majorBidi"/>
      <w:b/>
      <w:color w:val="5659DB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0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659D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7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5701"/>
  </w:style>
  <w:style w:type="paragraph" w:styleId="Footer">
    <w:name w:val="footer"/>
    <w:basedOn w:val="Normal"/>
    <w:link w:val="FooterChar"/>
    <w:uiPriority w:val="99"/>
    <w:unhideWhenUsed/>
    <w:rsid w:val="004757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5701"/>
  </w:style>
  <w:style w:type="character" w:styleId="Hyperlink">
    <w:name w:val="Hyperlink"/>
    <w:basedOn w:val="DefaultParagraphFont"/>
    <w:uiPriority w:val="99"/>
    <w:unhideWhenUsed/>
    <w:rsid w:val="00475701"/>
    <w:rPr>
      <w:color w:val="335F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0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709F5"/>
    <w:pPr>
      <w:spacing w:after="24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F5"/>
    <w:rPr>
      <w:rFonts w:ascii="Montserrat" w:eastAsiaTheme="majorEastAsia" w:hAnsi="Montserrat" w:cstheme="majorBidi"/>
      <w:color w:val="1E1E1E" w:themeColor="text1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B52"/>
    <w:rPr>
      <w:rFonts w:ascii="Montserrat" w:eastAsiaTheme="majorEastAsia" w:hAnsi="Montserrat" w:cstheme="majorBidi"/>
      <w:b/>
      <w:color w:val="5659DB" w:themeColor="accent1"/>
      <w:sz w:val="32"/>
      <w:szCs w:val="32"/>
    </w:rPr>
  </w:style>
  <w:style w:type="table" w:styleId="TableGrid">
    <w:name w:val="Table Grid"/>
    <w:basedOn w:val="TableNormal"/>
    <w:uiPriority w:val="39"/>
    <w:rsid w:val="000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6A39"/>
    <w:rPr>
      <w:rFonts w:ascii="Montserrat" w:hAnsi="Montserrat"/>
      <w:b/>
      <w:color w:val="5659DB" w:themeColor="accent1"/>
      <w:sz w:val="24"/>
    </w:rPr>
  </w:style>
  <w:style w:type="character" w:customStyle="1" w:styleId="Headline">
    <w:name w:val="Headline"/>
    <w:basedOn w:val="DefaultParagraphFont"/>
    <w:rsid w:val="00B93ADD"/>
    <w:rPr>
      <w:rFonts w:ascii="Montserrat" w:hAnsi="Montserrat"/>
      <w:b/>
      <w:color w:val="5659DB" w:themeColor="accent1"/>
      <w:sz w:val="22"/>
    </w:rPr>
  </w:style>
  <w:style w:type="paragraph" w:styleId="NormalWeb">
    <w:name w:val="Normal (Web)"/>
    <w:basedOn w:val="Normal"/>
    <w:uiPriority w:val="99"/>
    <w:unhideWhenUsed/>
    <w:rsid w:val="00516A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4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0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0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3F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D03FB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8C3CB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27D6"/>
    <w:rPr>
      <w:color w:val="CA64D4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38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8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8A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1500D"/>
    <w:rPr>
      <w:rFonts w:ascii="Montserrat" w:eastAsiaTheme="majorEastAsia" w:hAnsi="Montserrat" w:cstheme="majorBidi"/>
      <w:b/>
      <w:color w:val="5659DB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0D"/>
    <w:rPr>
      <w:rFonts w:ascii="Montserrat" w:eastAsiaTheme="majorEastAsia" w:hAnsi="Montserrat" w:cstheme="majorBidi"/>
      <w:i/>
      <w:iCs/>
      <w:color w:val="5659DB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0D"/>
    <w:pPr>
      <w:numPr>
        <w:ilvl w:val="1"/>
      </w:numPr>
    </w:pPr>
    <w:rPr>
      <w:rFonts w:eastAsiaTheme="minorEastAsia"/>
      <w:color w:val="6D6D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00D"/>
    <w:rPr>
      <w:rFonts w:ascii="Montserrat" w:eastAsiaTheme="minorEastAsia" w:hAnsi="Montserrat"/>
      <w:color w:val="6D6D6D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1500D"/>
    <w:rPr>
      <w:i/>
      <w:iCs/>
      <w:color w:val="565656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mmerdeiner\OneDrive%20-%20Applied%20Engineering%20Management\Community%20of%20Innovation\Website%20Development\COI_BRANDING\COI-Word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AA49D0-C380-4088-A71F-23D704718D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05E28A-C9AF-4DA2-991E-E5ECF9F58900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Disclosure Avoidance/ masking techniques</a:t>
          </a:r>
        </a:p>
      </dgm:t>
    </dgm:pt>
    <dgm:pt modelId="{9D91829C-5F4C-4103-B059-933AADC2BFE0}" type="parTrans" cxnId="{1ABFF780-712D-4C9D-BAF9-DB31A13F5DFF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FEB51165-8A84-4C5F-8D1B-6694289F5DB7}" type="sibTrans" cxnId="{1ABFF780-712D-4C9D-BAF9-DB31A13F5DFF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BE1BDF40-5972-429A-A5A2-671665FD119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Suppression check</a:t>
          </a:r>
        </a:p>
      </dgm:t>
    </dgm:pt>
    <dgm:pt modelId="{C5284FCA-AD16-4B46-A19A-AEE7588BD58E}" type="parTrans" cxnId="{D06DBE38-4C0E-441C-AB42-ED3A34780920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15686137-7E55-48F0-8FED-893C17B990D3}" type="sibTrans" cxnId="{D06DBE38-4C0E-441C-AB42-ED3A34780920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DA214E99-C1C2-4A27-A787-B29D7E121DE7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publish value </a:t>
          </a:r>
        </a:p>
      </dgm:t>
    </dgm:pt>
    <dgm:pt modelId="{25728E38-3233-416B-A102-2926ACDAB994}" type="parTrans" cxnId="{37B1B0F4-254A-4E7C-AF20-F483DD858BA4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5E3D34F1-8999-45C7-8910-5D862E4F1A94}" type="sibTrans" cxnId="{37B1B0F4-254A-4E7C-AF20-F483DD858BA4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0C0EA3DD-F66A-458B-A6AF-FCE9C04DF402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suppress value</a:t>
          </a:r>
        </a:p>
      </dgm:t>
    </dgm:pt>
    <dgm:pt modelId="{CD5C963A-ACA0-46B3-9BD0-0D34B55224AD}" type="parTrans" cxnId="{92C87394-6579-40F4-B8B0-09AA8E099E0C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C39A67DE-8315-435B-BA7B-B9E826F6802D}" type="sibTrans" cxnId="{92C87394-6579-40F4-B8B0-09AA8E099E0C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9F560A5B-D989-4EC0-8BA3-158A65544F85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modify value</a:t>
          </a:r>
        </a:p>
      </dgm:t>
    </dgm:pt>
    <dgm:pt modelId="{5471F3BF-2CA6-4997-817D-E8E3C940DB07}" type="parTrans" cxnId="{1983590A-3F56-4A10-9B09-2D02EA1D40E6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324638B0-8D9B-4D68-9F75-A6B6159665DA}" type="sibTrans" cxnId="{1983590A-3F56-4A10-9B09-2D02EA1D40E6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274BEA31-D2F5-46CF-8C1C-73690F208616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pertubation</a:t>
          </a:r>
        </a:p>
      </dgm:t>
    </dgm:pt>
    <dgm:pt modelId="{030A527A-7F4C-432D-A1E6-BC27A9E58BF1}" type="parTrans" cxnId="{B75E99DE-61E4-4C88-8175-80AE9F1705C9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EFFC7CC4-1A66-458F-932C-6381D06F50AF}" type="sibTrans" cxnId="{B75E99DE-61E4-4C88-8175-80AE9F1705C9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923E97F2-FD94-46F5-92B7-D5369B6D07BB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coarsening</a:t>
          </a:r>
        </a:p>
      </dgm:t>
    </dgm:pt>
    <dgm:pt modelId="{601FA616-4E1D-496A-8FF4-1C07BC1BF311}" type="parTrans" cxnId="{F15E0919-1301-44CD-A4B3-D16ED69D6BAF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C69C449D-B9EE-4CD2-A97E-08B130932889}" type="sibTrans" cxnId="{F15E0919-1301-44CD-A4B3-D16ED69D6BAF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7B2776F8-4978-443A-896F-DF65DBC01F3B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rounding</a:t>
          </a:r>
        </a:p>
      </dgm:t>
    </dgm:pt>
    <dgm:pt modelId="{887CF544-9E04-4A29-A714-6536171996F3}" type="parTrans" cxnId="{12CCD6FD-80A3-4884-BAE3-451A6337F2F9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D65B63DB-0E6B-46B4-9703-A94163DE9F78}" type="sibTrans" cxnId="{12CCD6FD-80A3-4884-BAE3-451A6337F2F9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EBB10AB8-20EC-4F32-BB7A-FF561746608B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other</a:t>
          </a:r>
        </a:p>
      </dgm:t>
    </dgm:pt>
    <dgm:pt modelId="{0CBF042C-660C-478C-AF0C-59E8B5E34244}" type="parTrans" cxnId="{85F77E49-4395-449F-A81F-97B1BC3C942C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9D976003-F11B-473E-9FA2-04BDEB375316}" type="sibTrans" cxnId="{85F77E49-4395-449F-A81F-97B1BC3C942C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5F593FA1-26FA-421F-B07E-91F682584F7E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boundary upper</a:t>
          </a:r>
        </a:p>
      </dgm:t>
    </dgm:pt>
    <dgm:pt modelId="{7077FEC9-F91E-4AE0-A9FD-2EB697C10357}" type="parTrans" cxnId="{D3DEA095-7850-45F0-8976-3B962BBD717D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FA2DA88B-F800-49E2-9450-00F65AA7C52E}" type="sibTrans" cxnId="{D3DEA095-7850-45F0-8976-3B962BBD717D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B70CF4B1-D2AC-426E-851B-1CF5BF5A524F}">
      <dgm:prSet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boundary lower</a:t>
          </a:r>
        </a:p>
      </dgm:t>
    </dgm:pt>
    <dgm:pt modelId="{B64D17DF-16D9-4609-9093-B9CAB52C9047}" type="parTrans" cxnId="{E32C007C-A71D-4117-867F-299C4ADECFB0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407EB07F-A5A0-4511-BAF2-EC68BDF98487}" type="sibTrans" cxnId="{E32C007C-A71D-4117-867F-299C4ADECFB0}">
      <dgm:prSet/>
      <dgm:spPr/>
      <dgm:t>
        <a:bodyPr/>
        <a:lstStyle/>
        <a:p>
          <a:endParaRPr lang="en-US">
            <a:latin typeface="Montserrat" panose="00000500000000000000" pitchFamily="2" charset="0"/>
          </a:endParaRPr>
        </a:p>
      </dgm:t>
    </dgm:pt>
    <dgm:pt modelId="{5B2B1766-2E3F-4118-881F-1792BDAB5C65}" type="pres">
      <dgm:prSet presAssocID="{79AA49D0-C380-4088-A71F-23D704718D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1F17F2-A577-4CD5-9EAC-8631080F5B6A}" type="pres">
      <dgm:prSet presAssocID="{D005E28A-C9AF-4DA2-991E-E5ECF9F58900}" presName="hierRoot1" presStyleCnt="0">
        <dgm:presLayoutVars>
          <dgm:hierBranch val="init"/>
        </dgm:presLayoutVars>
      </dgm:prSet>
      <dgm:spPr/>
    </dgm:pt>
    <dgm:pt modelId="{B718A5BA-9AC4-472F-9FC7-E31889814746}" type="pres">
      <dgm:prSet presAssocID="{D005E28A-C9AF-4DA2-991E-E5ECF9F58900}" presName="rootComposite1" presStyleCnt="0"/>
      <dgm:spPr/>
    </dgm:pt>
    <dgm:pt modelId="{7384A110-F19A-4FF7-91E8-D79D756AE23B}" type="pres">
      <dgm:prSet presAssocID="{D005E28A-C9AF-4DA2-991E-E5ECF9F58900}" presName="rootText1" presStyleLbl="node0" presStyleIdx="0" presStyleCnt="1">
        <dgm:presLayoutVars>
          <dgm:chPref val="3"/>
        </dgm:presLayoutVars>
      </dgm:prSet>
      <dgm:spPr/>
    </dgm:pt>
    <dgm:pt modelId="{BD68EBCC-8255-4BD1-8EEE-B4F763C2360D}" type="pres">
      <dgm:prSet presAssocID="{D005E28A-C9AF-4DA2-991E-E5ECF9F58900}" presName="rootConnector1" presStyleLbl="node1" presStyleIdx="0" presStyleCnt="0"/>
      <dgm:spPr/>
    </dgm:pt>
    <dgm:pt modelId="{E9AF86CB-71F7-4BA1-8F34-48BAF5859112}" type="pres">
      <dgm:prSet presAssocID="{D005E28A-C9AF-4DA2-991E-E5ECF9F58900}" presName="hierChild2" presStyleCnt="0"/>
      <dgm:spPr/>
    </dgm:pt>
    <dgm:pt modelId="{FABAC0AA-4AA4-412B-974D-EEDAC9FCE47C}" type="pres">
      <dgm:prSet presAssocID="{C5284FCA-AD16-4B46-A19A-AEE7588BD58E}" presName="Name37" presStyleLbl="parChTrans1D2" presStyleIdx="0" presStyleCnt="1"/>
      <dgm:spPr/>
    </dgm:pt>
    <dgm:pt modelId="{7EF5B49B-2BE7-46BA-A19F-34F2E286A755}" type="pres">
      <dgm:prSet presAssocID="{BE1BDF40-5972-429A-A5A2-671665FD1192}" presName="hierRoot2" presStyleCnt="0">
        <dgm:presLayoutVars>
          <dgm:hierBranch val="init"/>
        </dgm:presLayoutVars>
      </dgm:prSet>
      <dgm:spPr/>
    </dgm:pt>
    <dgm:pt modelId="{11004183-55E3-480B-8D6B-9B7E378F78CA}" type="pres">
      <dgm:prSet presAssocID="{BE1BDF40-5972-429A-A5A2-671665FD1192}" presName="rootComposite" presStyleCnt="0"/>
      <dgm:spPr/>
    </dgm:pt>
    <dgm:pt modelId="{F821CA66-E171-4434-9357-27C0BD8BAAA9}" type="pres">
      <dgm:prSet presAssocID="{BE1BDF40-5972-429A-A5A2-671665FD1192}" presName="rootText" presStyleLbl="node2" presStyleIdx="0" presStyleCnt="1">
        <dgm:presLayoutVars>
          <dgm:chPref val="3"/>
        </dgm:presLayoutVars>
      </dgm:prSet>
      <dgm:spPr/>
    </dgm:pt>
    <dgm:pt modelId="{D330F4C3-C768-4081-8B6A-CA68B6BE2C17}" type="pres">
      <dgm:prSet presAssocID="{BE1BDF40-5972-429A-A5A2-671665FD1192}" presName="rootConnector" presStyleLbl="node2" presStyleIdx="0" presStyleCnt="1"/>
      <dgm:spPr/>
    </dgm:pt>
    <dgm:pt modelId="{7FCB45EA-0330-4CA5-AA5A-1D9F4FA0FD12}" type="pres">
      <dgm:prSet presAssocID="{BE1BDF40-5972-429A-A5A2-671665FD1192}" presName="hierChild4" presStyleCnt="0"/>
      <dgm:spPr/>
    </dgm:pt>
    <dgm:pt modelId="{8D93EFB8-5EC9-4730-A482-6F6F05F1CC2E}" type="pres">
      <dgm:prSet presAssocID="{25728E38-3233-416B-A102-2926ACDAB994}" presName="Name37" presStyleLbl="parChTrans1D3" presStyleIdx="0" presStyleCnt="3"/>
      <dgm:spPr/>
    </dgm:pt>
    <dgm:pt modelId="{ED69DD5D-F43E-48A8-B7EF-006E398A8EFD}" type="pres">
      <dgm:prSet presAssocID="{DA214E99-C1C2-4A27-A787-B29D7E121DE7}" presName="hierRoot2" presStyleCnt="0">
        <dgm:presLayoutVars>
          <dgm:hierBranch val="init"/>
        </dgm:presLayoutVars>
      </dgm:prSet>
      <dgm:spPr/>
    </dgm:pt>
    <dgm:pt modelId="{3DDDAEC2-D1C3-47ED-B195-799346713A59}" type="pres">
      <dgm:prSet presAssocID="{DA214E99-C1C2-4A27-A787-B29D7E121DE7}" presName="rootComposite" presStyleCnt="0"/>
      <dgm:spPr/>
    </dgm:pt>
    <dgm:pt modelId="{5D894F8E-D829-4272-9BFF-CB246946CC41}" type="pres">
      <dgm:prSet presAssocID="{DA214E99-C1C2-4A27-A787-B29D7E121DE7}" presName="rootText" presStyleLbl="node3" presStyleIdx="0" presStyleCnt="3" custAng="0">
        <dgm:presLayoutVars>
          <dgm:chPref val="3"/>
        </dgm:presLayoutVars>
      </dgm:prSet>
      <dgm:spPr/>
    </dgm:pt>
    <dgm:pt modelId="{6C3B7DD2-ABDC-4F7E-9F6C-B01491B50BA9}" type="pres">
      <dgm:prSet presAssocID="{DA214E99-C1C2-4A27-A787-B29D7E121DE7}" presName="rootConnector" presStyleLbl="node3" presStyleIdx="0" presStyleCnt="3"/>
      <dgm:spPr/>
    </dgm:pt>
    <dgm:pt modelId="{E5DC96FA-CB66-49CC-A212-A05B47257A87}" type="pres">
      <dgm:prSet presAssocID="{DA214E99-C1C2-4A27-A787-B29D7E121DE7}" presName="hierChild4" presStyleCnt="0"/>
      <dgm:spPr/>
    </dgm:pt>
    <dgm:pt modelId="{60FC30BB-75D3-46D3-935C-57D5EB1F090A}" type="pres">
      <dgm:prSet presAssocID="{DA214E99-C1C2-4A27-A787-B29D7E121DE7}" presName="hierChild5" presStyleCnt="0"/>
      <dgm:spPr/>
    </dgm:pt>
    <dgm:pt modelId="{4A9FEEA9-6C02-4660-BE2D-3DEBDD05CB54}" type="pres">
      <dgm:prSet presAssocID="{CD5C963A-ACA0-46B3-9BD0-0D34B55224AD}" presName="Name37" presStyleLbl="parChTrans1D3" presStyleIdx="1" presStyleCnt="3"/>
      <dgm:spPr/>
    </dgm:pt>
    <dgm:pt modelId="{B5879B16-3E1A-4039-999D-9B2FB5150EC0}" type="pres">
      <dgm:prSet presAssocID="{0C0EA3DD-F66A-458B-A6AF-FCE9C04DF402}" presName="hierRoot2" presStyleCnt="0">
        <dgm:presLayoutVars>
          <dgm:hierBranch val="init"/>
        </dgm:presLayoutVars>
      </dgm:prSet>
      <dgm:spPr/>
    </dgm:pt>
    <dgm:pt modelId="{E859A69C-4926-4FA4-A409-5A6A357CC9F1}" type="pres">
      <dgm:prSet presAssocID="{0C0EA3DD-F66A-458B-A6AF-FCE9C04DF402}" presName="rootComposite" presStyleCnt="0"/>
      <dgm:spPr/>
    </dgm:pt>
    <dgm:pt modelId="{8D66E39B-639E-4D4E-A4BD-7DE8A16694BC}" type="pres">
      <dgm:prSet presAssocID="{0C0EA3DD-F66A-458B-A6AF-FCE9C04DF402}" presName="rootText" presStyleLbl="node3" presStyleIdx="1" presStyleCnt="3">
        <dgm:presLayoutVars>
          <dgm:chPref val="3"/>
        </dgm:presLayoutVars>
      </dgm:prSet>
      <dgm:spPr/>
    </dgm:pt>
    <dgm:pt modelId="{83BF52DD-2BDD-4E84-B119-5A4B1EF80A50}" type="pres">
      <dgm:prSet presAssocID="{0C0EA3DD-F66A-458B-A6AF-FCE9C04DF402}" presName="rootConnector" presStyleLbl="node3" presStyleIdx="1" presStyleCnt="3"/>
      <dgm:spPr/>
    </dgm:pt>
    <dgm:pt modelId="{03EA16AA-A547-455C-ABF9-E1287D0E39D7}" type="pres">
      <dgm:prSet presAssocID="{0C0EA3DD-F66A-458B-A6AF-FCE9C04DF402}" presName="hierChild4" presStyleCnt="0"/>
      <dgm:spPr/>
    </dgm:pt>
    <dgm:pt modelId="{7EDDF433-1F5F-44E8-B380-4B82944C1FBC}" type="pres">
      <dgm:prSet presAssocID="{0C0EA3DD-F66A-458B-A6AF-FCE9C04DF402}" presName="hierChild5" presStyleCnt="0"/>
      <dgm:spPr/>
    </dgm:pt>
    <dgm:pt modelId="{C8707EFA-52CC-4C5D-B173-3476D9E131C3}" type="pres">
      <dgm:prSet presAssocID="{5471F3BF-2CA6-4997-817D-E8E3C940DB07}" presName="Name37" presStyleLbl="parChTrans1D3" presStyleIdx="2" presStyleCnt="3"/>
      <dgm:spPr/>
    </dgm:pt>
    <dgm:pt modelId="{19746C10-17E3-4A98-B688-004B45ADC18A}" type="pres">
      <dgm:prSet presAssocID="{9F560A5B-D989-4EC0-8BA3-158A65544F85}" presName="hierRoot2" presStyleCnt="0">
        <dgm:presLayoutVars>
          <dgm:hierBranch val="init"/>
        </dgm:presLayoutVars>
      </dgm:prSet>
      <dgm:spPr/>
    </dgm:pt>
    <dgm:pt modelId="{7B1EC3DD-B7F3-4289-936F-93A7546A6CAA}" type="pres">
      <dgm:prSet presAssocID="{9F560A5B-D989-4EC0-8BA3-158A65544F85}" presName="rootComposite" presStyleCnt="0"/>
      <dgm:spPr/>
    </dgm:pt>
    <dgm:pt modelId="{B8944B23-1D2A-4C29-BBD8-961D25D9C527}" type="pres">
      <dgm:prSet presAssocID="{9F560A5B-D989-4EC0-8BA3-158A65544F85}" presName="rootText" presStyleLbl="node3" presStyleIdx="2" presStyleCnt="3">
        <dgm:presLayoutVars>
          <dgm:chPref val="3"/>
        </dgm:presLayoutVars>
      </dgm:prSet>
      <dgm:spPr/>
    </dgm:pt>
    <dgm:pt modelId="{E7932914-87B6-4398-A2D9-2CE3635DCA18}" type="pres">
      <dgm:prSet presAssocID="{9F560A5B-D989-4EC0-8BA3-158A65544F85}" presName="rootConnector" presStyleLbl="node3" presStyleIdx="2" presStyleCnt="3"/>
      <dgm:spPr/>
    </dgm:pt>
    <dgm:pt modelId="{F7BA87A0-08ED-4FB9-A92D-2214F7758580}" type="pres">
      <dgm:prSet presAssocID="{9F560A5B-D989-4EC0-8BA3-158A65544F85}" presName="hierChild4" presStyleCnt="0"/>
      <dgm:spPr/>
    </dgm:pt>
    <dgm:pt modelId="{8342523A-3C70-415C-8803-3BBBE644EB5C}" type="pres">
      <dgm:prSet presAssocID="{030A527A-7F4C-432D-A1E6-BC27A9E58BF1}" presName="Name37" presStyleLbl="parChTrans1D4" presStyleIdx="0" presStyleCnt="6"/>
      <dgm:spPr/>
    </dgm:pt>
    <dgm:pt modelId="{097E8718-4274-41F4-9280-724D7CD6BCF0}" type="pres">
      <dgm:prSet presAssocID="{274BEA31-D2F5-46CF-8C1C-73690F208616}" presName="hierRoot2" presStyleCnt="0">
        <dgm:presLayoutVars>
          <dgm:hierBranch val="init"/>
        </dgm:presLayoutVars>
      </dgm:prSet>
      <dgm:spPr/>
    </dgm:pt>
    <dgm:pt modelId="{367E1D70-C6E2-43AB-8BA1-E5AC23F61555}" type="pres">
      <dgm:prSet presAssocID="{274BEA31-D2F5-46CF-8C1C-73690F208616}" presName="rootComposite" presStyleCnt="0"/>
      <dgm:spPr/>
    </dgm:pt>
    <dgm:pt modelId="{71BC68DD-53F4-4AFC-A008-63705CC93C91}" type="pres">
      <dgm:prSet presAssocID="{274BEA31-D2F5-46CF-8C1C-73690F208616}" presName="rootText" presStyleLbl="node4" presStyleIdx="0" presStyleCnt="6">
        <dgm:presLayoutVars>
          <dgm:chPref val="3"/>
        </dgm:presLayoutVars>
      </dgm:prSet>
      <dgm:spPr/>
    </dgm:pt>
    <dgm:pt modelId="{8CF36793-051E-443A-89B3-AAE0BA858677}" type="pres">
      <dgm:prSet presAssocID="{274BEA31-D2F5-46CF-8C1C-73690F208616}" presName="rootConnector" presStyleLbl="node4" presStyleIdx="0" presStyleCnt="6"/>
      <dgm:spPr/>
    </dgm:pt>
    <dgm:pt modelId="{669443D8-99F4-492B-B37D-CDD4ED207EBE}" type="pres">
      <dgm:prSet presAssocID="{274BEA31-D2F5-46CF-8C1C-73690F208616}" presName="hierChild4" presStyleCnt="0"/>
      <dgm:spPr/>
    </dgm:pt>
    <dgm:pt modelId="{36D901A9-B206-4C38-AB4B-0B187C964A7A}" type="pres">
      <dgm:prSet presAssocID="{274BEA31-D2F5-46CF-8C1C-73690F208616}" presName="hierChild5" presStyleCnt="0"/>
      <dgm:spPr/>
    </dgm:pt>
    <dgm:pt modelId="{C3A28647-D6DC-4833-ABC7-B25786C11BFB}" type="pres">
      <dgm:prSet presAssocID="{601FA616-4E1D-496A-8FF4-1C07BC1BF311}" presName="Name37" presStyleLbl="parChTrans1D4" presStyleIdx="1" presStyleCnt="6"/>
      <dgm:spPr/>
    </dgm:pt>
    <dgm:pt modelId="{93F7C19A-BCD7-4514-99BB-51CDB9FA4771}" type="pres">
      <dgm:prSet presAssocID="{923E97F2-FD94-46F5-92B7-D5369B6D07BB}" presName="hierRoot2" presStyleCnt="0">
        <dgm:presLayoutVars>
          <dgm:hierBranch val="init"/>
        </dgm:presLayoutVars>
      </dgm:prSet>
      <dgm:spPr/>
    </dgm:pt>
    <dgm:pt modelId="{CF6E328C-0B43-4763-8514-0489CBDCDA53}" type="pres">
      <dgm:prSet presAssocID="{923E97F2-FD94-46F5-92B7-D5369B6D07BB}" presName="rootComposite" presStyleCnt="0"/>
      <dgm:spPr/>
    </dgm:pt>
    <dgm:pt modelId="{456D13ED-BAFC-4A2A-AA00-57107BA0D3FD}" type="pres">
      <dgm:prSet presAssocID="{923E97F2-FD94-46F5-92B7-D5369B6D07BB}" presName="rootText" presStyleLbl="node4" presStyleIdx="1" presStyleCnt="6">
        <dgm:presLayoutVars>
          <dgm:chPref val="3"/>
        </dgm:presLayoutVars>
      </dgm:prSet>
      <dgm:spPr/>
    </dgm:pt>
    <dgm:pt modelId="{0947CAF0-AB46-4B98-844E-D00A56AD3B7F}" type="pres">
      <dgm:prSet presAssocID="{923E97F2-FD94-46F5-92B7-D5369B6D07BB}" presName="rootConnector" presStyleLbl="node4" presStyleIdx="1" presStyleCnt="6"/>
      <dgm:spPr/>
    </dgm:pt>
    <dgm:pt modelId="{E0BFD47C-A130-4986-982E-8D1672D0892D}" type="pres">
      <dgm:prSet presAssocID="{923E97F2-FD94-46F5-92B7-D5369B6D07BB}" presName="hierChild4" presStyleCnt="0"/>
      <dgm:spPr/>
    </dgm:pt>
    <dgm:pt modelId="{0CCA0777-331A-45DF-AD0F-71C6F36D7D1E}" type="pres">
      <dgm:prSet presAssocID="{7077FEC9-F91E-4AE0-A9FD-2EB697C10357}" presName="Name37" presStyleLbl="parChTrans1D4" presStyleIdx="2" presStyleCnt="6"/>
      <dgm:spPr/>
    </dgm:pt>
    <dgm:pt modelId="{DF0A860D-D0FA-441D-9604-A0E4E0C7AFF6}" type="pres">
      <dgm:prSet presAssocID="{5F593FA1-26FA-421F-B07E-91F682584F7E}" presName="hierRoot2" presStyleCnt="0">
        <dgm:presLayoutVars>
          <dgm:hierBranch val="init"/>
        </dgm:presLayoutVars>
      </dgm:prSet>
      <dgm:spPr/>
    </dgm:pt>
    <dgm:pt modelId="{849BF9D1-8AA5-4DCA-8EAA-3F7F71E27384}" type="pres">
      <dgm:prSet presAssocID="{5F593FA1-26FA-421F-B07E-91F682584F7E}" presName="rootComposite" presStyleCnt="0"/>
      <dgm:spPr/>
    </dgm:pt>
    <dgm:pt modelId="{0E47ACB0-4E91-4C3C-BBE4-A13F6008992D}" type="pres">
      <dgm:prSet presAssocID="{5F593FA1-26FA-421F-B07E-91F682584F7E}" presName="rootText" presStyleLbl="node4" presStyleIdx="2" presStyleCnt="6">
        <dgm:presLayoutVars>
          <dgm:chPref val="3"/>
        </dgm:presLayoutVars>
      </dgm:prSet>
      <dgm:spPr/>
    </dgm:pt>
    <dgm:pt modelId="{AAEF8DBF-B1FB-4BE1-A259-468AD0BA8BAB}" type="pres">
      <dgm:prSet presAssocID="{5F593FA1-26FA-421F-B07E-91F682584F7E}" presName="rootConnector" presStyleLbl="node4" presStyleIdx="2" presStyleCnt="6"/>
      <dgm:spPr/>
    </dgm:pt>
    <dgm:pt modelId="{3B31C4B3-F22F-4CFF-B63D-A12360822DCE}" type="pres">
      <dgm:prSet presAssocID="{5F593FA1-26FA-421F-B07E-91F682584F7E}" presName="hierChild4" presStyleCnt="0"/>
      <dgm:spPr/>
    </dgm:pt>
    <dgm:pt modelId="{1752A3A4-ACC3-4150-8DDB-CA30167CD08F}" type="pres">
      <dgm:prSet presAssocID="{5F593FA1-26FA-421F-B07E-91F682584F7E}" presName="hierChild5" presStyleCnt="0"/>
      <dgm:spPr/>
    </dgm:pt>
    <dgm:pt modelId="{B2632212-0559-4726-8D42-89BE66E7EB2C}" type="pres">
      <dgm:prSet presAssocID="{B64D17DF-16D9-4609-9093-B9CAB52C9047}" presName="Name37" presStyleLbl="parChTrans1D4" presStyleIdx="3" presStyleCnt="6"/>
      <dgm:spPr/>
    </dgm:pt>
    <dgm:pt modelId="{1AD04537-A062-4F94-A774-826CE93F6F93}" type="pres">
      <dgm:prSet presAssocID="{B70CF4B1-D2AC-426E-851B-1CF5BF5A524F}" presName="hierRoot2" presStyleCnt="0">
        <dgm:presLayoutVars>
          <dgm:hierBranch val="init"/>
        </dgm:presLayoutVars>
      </dgm:prSet>
      <dgm:spPr/>
    </dgm:pt>
    <dgm:pt modelId="{CE9DC647-1D0D-4140-8D22-B521C80312B9}" type="pres">
      <dgm:prSet presAssocID="{B70CF4B1-D2AC-426E-851B-1CF5BF5A524F}" presName="rootComposite" presStyleCnt="0"/>
      <dgm:spPr/>
    </dgm:pt>
    <dgm:pt modelId="{FE3FF45F-B42F-4B2A-B414-739C0802EC1B}" type="pres">
      <dgm:prSet presAssocID="{B70CF4B1-D2AC-426E-851B-1CF5BF5A524F}" presName="rootText" presStyleLbl="node4" presStyleIdx="3" presStyleCnt="6">
        <dgm:presLayoutVars>
          <dgm:chPref val="3"/>
        </dgm:presLayoutVars>
      </dgm:prSet>
      <dgm:spPr/>
    </dgm:pt>
    <dgm:pt modelId="{EFE3D75B-8147-491A-84A0-211AD1474D9F}" type="pres">
      <dgm:prSet presAssocID="{B70CF4B1-D2AC-426E-851B-1CF5BF5A524F}" presName="rootConnector" presStyleLbl="node4" presStyleIdx="3" presStyleCnt="6"/>
      <dgm:spPr/>
    </dgm:pt>
    <dgm:pt modelId="{2FA72E30-5987-4DA2-AE9C-8C9F02CB033E}" type="pres">
      <dgm:prSet presAssocID="{B70CF4B1-D2AC-426E-851B-1CF5BF5A524F}" presName="hierChild4" presStyleCnt="0"/>
      <dgm:spPr/>
    </dgm:pt>
    <dgm:pt modelId="{E0FAEEDF-D424-4D46-A1D3-2834F842821A}" type="pres">
      <dgm:prSet presAssocID="{B70CF4B1-D2AC-426E-851B-1CF5BF5A524F}" presName="hierChild5" presStyleCnt="0"/>
      <dgm:spPr/>
    </dgm:pt>
    <dgm:pt modelId="{9F166867-3374-4742-AC3E-5649C5DB9397}" type="pres">
      <dgm:prSet presAssocID="{923E97F2-FD94-46F5-92B7-D5369B6D07BB}" presName="hierChild5" presStyleCnt="0"/>
      <dgm:spPr/>
    </dgm:pt>
    <dgm:pt modelId="{3A06CFB9-7969-4F44-98CD-3A6E496EC4A1}" type="pres">
      <dgm:prSet presAssocID="{887CF544-9E04-4A29-A714-6536171996F3}" presName="Name37" presStyleLbl="parChTrans1D4" presStyleIdx="4" presStyleCnt="6"/>
      <dgm:spPr/>
    </dgm:pt>
    <dgm:pt modelId="{02D29C53-6968-4CE1-8FD6-4B36642BEAC9}" type="pres">
      <dgm:prSet presAssocID="{7B2776F8-4978-443A-896F-DF65DBC01F3B}" presName="hierRoot2" presStyleCnt="0">
        <dgm:presLayoutVars>
          <dgm:hierBranch val="init"/>
        </dgm:presLayoutVars>
      </dgm:prSet>
      <dgm:spPr/>
    </dgm:pt>
    <dgm:pt modelId="{8E3119CC-7B99-49C9-87A6-2B7986A5BAE8}" type="pres">
      <dgm:prSet presAssocID="{7B2776F8-4978-443A-896F-DF65DBC01F3B}" presName="rootComposite" presStyleCnt="0"/>
      <dgm:spPr/>
    </dgm:pt>
    <dgm:pt modelId="{436434A6-219F-4565-90F8-EB820AAC828C}" type="pres">
      <dgm:prSet presAssocID="{7B2776F8-4978-443A-896F-DF65DBC01F3B}" presName="rootText" presStyleLbl="node4" presStyleIdx="4" presStyleCnt="6">
        <dgm:presLayoutVars>
          <dgm:chPref val="3"/>
        </dgm:presLayoutVars>
      </dgm:prSet>
      <dgm:spPr/>
    </dgm:pt>
    <dgm:pt modelId="{8616486D-D7F4-4168-8748-A6903F2EF96E}" type="pres">
      <dgm:prSet presAssocID="{7B2776F8-4978-443A-896F-DF65DBC01F3B}" presName="rootConnector" presStyleLbl="node4" presStyleIdx="4" presStyleCnt="6"/>
      <dgm:spPr/>
    </dgm:pt>
    <dgm:pt modelId="{320D7238-3EFD-4CD1-A1AE-8A0101EDEC03}" type="pres">
      <dgm:prSet presAssocID="{7B2776F8-4978-443A-896F-DF65DBC01F3B}" presName="hierChild4" presStyleCnt="0"/>
      <dgm:spPr/>
    </dgm:pt>
    <dgm:pt modelId="{F0E81C4F-9AA3-458B-884B-CAB60411E074}" type="pres">
      <dgm:prSet presAssocID="{7B2776F8-4978-443A-896F-DF65DBC01F3B}" presName="hierChild5" presStyleCnt="0"/>
      <dgm:spPr/>
    </dgm:pt>
    <dgm:pt modelId="{EAF9A767-BE9B-4294-8351-2BFF61C8777E}" type="pres">
      <dgm:prSet presAssocID="{0CBF042C-660C-478C-AF0C-59E8B5E34244}" presName="Name37" presStyleLbl="parChTrans1D4" presStyleIdx="5" presStyleCnt="6"/>
      <dgm:spPr/>
    </dgm:pt>
    <dgm:pt modelId="{05F02863-C676-431F-90B7-D931A6B96D43}" type="pres">
      <dgm:prSet presAssocID="{EBB10AB8-20EC-4F32-BB7A-FF561746608B}" presName="hierRoot2" presStyleCnt="0">
        <dgm:presLayoutVars>
          <dgm:hierBranch val="init"/>
        </dgm:presLayoutVars>
      </dgm:prSet>
      <dgm:spPr/>
    </dgm:pt>
    <dgm:pt modelId="{142C12BA-341C-4066-A863-7BC5B3320956}" type="pres">
      <dgm:prSet presAssocID="{EBB10AB8-20EC-4F32-BB7A-FF561746608B}" presName="rootComposite" presStyleCnt="0"/>
      <dgm:spPr/>
    </dgm:pt>
    <dgm:pt modelId="{958850A6-D7B2-4DA9-BE8A-B86DCED3A17A}" type="pres">
      <dgm:prSet presAssocID="{EBB10AB8-20EC-4F32-BB7A-FF561746608B}" presName="rootText" presStyleLbl="node4" presStyleIdx="5" presStyleCnt="6">
        <dgm:presLayoutVars>
          <dgm:chPref val="3"/>
        </dgm:presLayoutVars>
      </dgm:prSet>
      <dgm:spPr/>
    </dgm:pt>
    <dgm:pt modelId="{B98A5375-6F59-4ADC-B5F6-FBF62FE91E24}" type="pres">
      <dgm:prSet presAssocID="{EBB10AB8-20EC-4F32-BB7A-FF561746608B}" presName="rootConnector" presStyleLbl="node4" presStyleIdx="5" presStyleCnt="6"/>
      <dgm:spPr/>
    </dgm:pt>
    <dgm:pt modelId="{1B1ECB91-2AFF-4B34-B380-DF5860E91B36}" type="pres">
      <dgm:prSet presAssocID="{EBB10AB8-20EC-4F32-BB7A-FF561746608B}" presName="hierChild4" presStyleCnt="0"/>
      <dgm:spPr/>
    </dgm:pt>
    <dgm:pt modelId="{82192622-A5C6-474A-98A7-6666DBCB8C2A}" type="pres">
      <dgm:prSet presAssocID="{EBB10AB8-20EC-4F32-BB7A-FF561746608B}" presName="hierChild5" presStyleCnt="0"/>
      <dgm:spPr/>
    </dgm:pt>
    <dgm:pt modelId="{40BA3930-B28E-49D6-A95E-7D4505004C4C}" type="pres">
      <dgm:prSet presAssocID="{9F560A5B-D989-4EC0-8BA3-158A65544F85}" presName="hierChild5" presStyleCnt="0"/>
      <dgm:spPr/>
    </dgm:pt>
    <dgm:pt modelId="{B544D43A-7040-4DD1-AAC5-AFC19002062E}" type="pres">
      <dgm:prSet presAssocID="{BE1BDF40-5972-429A-A5A2-671665FD1192}" presName="hierChild5" presStyleCnt="0"/>
      <dgm:spPr/>
    </dgm:pt>
    <dgm:pt modelId="{82EBA51B-4034-44DD-8535-BBB2E23CCAC9}" type="pres">
      <dgm:prSet presAssocID="{D005E28A-C9AF-4DA2-991E-E5ECF9F58900}" presName="hierChild3" presStyleCnt="0"/>
      <dgm:spPr/>
    </dgm:pt>
  </dgm:ptLst>
  <dgm:cxnLst>
    <dgm:cxn modelId="{8281B405-BBDE-4236-9471-E3C705EC40E8}" type="presOf" srcId="{EBB10AB8-20EC-4F32-BB7A-FF561746608B}" destId="{B98A5375-6F59-4ADC-B5F6-FBF62FE91E24}" srcOrd="1" destOrd="0" presId="urn:microsoft.com/office/officeart/2005/8/layout/orgChart1"/>
    <dgm:cxn modelId="{F8007506-B5A0-473D-8F95-DF0346A338B1}" type="presOf" srcId="{0C0EA3DD-F66A-458B-A6AF-FCE9C04DF402}" destId="{8D66E39B-639E-4D4E-A4BD-7DE8A16694BC}" srcOrd="0" destOrd="0" presId="urn:microsoft.com/office/officeart/2005/8/layout/orgChart1"/>
    <dgm:cxn modelId="{1983590A-3F56-4A10-9B09-2D02EA1D40E6}" srcId="{BE1BDF40-5972-429A-A5A2-671665FD1192}" destId="{9F560A5B-D989-4EC0-8BA3-158A65544F85}" srcOrd="2" destOrd="0" parTransId="{5471F3BF-2CA6-4997-817D-E8E3C940DB07}" sibTransId="{324638B0-8D9B-4D68-9F75-A6B6159665DA}"/>
    <dgm:cxn modelId="{876DF50C-1B02-43EF-82AF-BE618453ED83}" type="presOf" srcId="{0C0EA3DD-F66A-458B-A6AF-FCE9C04DF402}" destId="{83BF52DD-2BDD-4E84-B119-5A4B1EF80A50}" srcOrd="1" destOrd="0" presId="urn:microsoft.com/office/officeart/2005/8/layout/orgChart1"/>
    <dgm:cxn modelId="{E5A06213-CF2D-40D5-A1B1-71A32F8B07D8}" type="presOf" srcId="{B64D17DF-16D9-4609-9093-B9CAB52C9047}" destId="{B2632212-0559-4726-8D42-89BE66E7EB2C}" srcOrd="0" destOrd="0" presId="urn:microsoft.com/office/officeart/2005/8/layout/orgChart1"/>
    <dgm:cxn modelId="{6AD31918-964C-47E1-9AAB-280DC2FD2630}" type="presOf" srcId="{BE1BDF40-5972-429A-A5A2-671665FD1192}" destId="{F821CA66-E171-4434-9357-27C0BD8BAAA9}" srcOrd="0" destOrd="0" presId="urn:microsoft.com/office/officeart/2005/8/layout/orgChart1"/>
    <dgm:cxn modelId="{F15E0919-1301-44CD-A4B3-D16ED69D6BAF}" srcId="{9F560A5B-D989-4EC0-8BA3-158A65544F85}" destId="{923E97F2-FD94-46F5-92B7-D5369B6D07BB}" srcOrd="1" destOrd="0" parTransId="{601FA616-4E1D-496A-8FF4-1C07BC1BF311}" sibTransId="{C69C449D-B9EE-4CD2-A97E-08B130932889}"/>
    <dgm:cxn modelId="{CFD7D023-13DD-4248-AE02-293F87971E05}" type="presOf" srcId="{9F560A5B-D989-4EC0-8BA3-158A65544F85}" destId="{E7932914-87B6-4398-A2D9-2CE3635DCA18}" srcOrd="1" destOrd="0" presId="urn:microsoft.com/office/officeart/2005/8/layout/orgChart1"/>
    <dgm:cxn modelId="{0432A229-BAA5-43FD-B880-DC6FCC614F72}" type="presOf" srcId="{EBB10AB8-20EC-4F32-BB7A-FF561746608B}" destId="{958850A6-D7B2-4DA9-BE8A-B86DCED3A17A}" srcOrd="0" destOrd="0" presId="urn:microsoft.com/office/officeart/2005/8/layout/orgChart1"/>
    <dgm:cxn modelId="{D06DBE38-4C0E-441C-AB42-ED3A34780920}" srcId="{D005E28A-C9AF-4DA2-991E-E5ECF9F58900}" destId="{BE1BDF40-5972-429A-A5A2-671665FD1192}" srcOrd="0" destOrd="0" parTransId="{C5284FCA-AD16-4B46-A19A-AEE7588BD58E}" sibTransId="{15686137-7E55-48F0-8FED-893C17B990D3}"/>
    <dgm:cxn modelId="{0501B23B-0226-4517-BE25-C6B5F6754408}" type="presOf" srcId="{274BEA31-D2F5-46CF-8C1C-73690F208616}" destId="{8CF36793-051E-443A-89B3-AAE0BA858677}" srcOrd="1" destOrd="0" presId="urn:microsoft.com/office/officeart/2005/8/layout/orgChart1"/>
    <dgm:cxn modelId="{8B4DDA3D-CF09-4950-927C-BAE9667605A0}" type="presOf" srcId="{923E97F2-FD94-46F5-92B7-D5369B6D07BB}" destId="{0947CAF0-AB46-4B98-844E-D00A56AD3B7F}" srcOrd="1" destOrd="0" presId="urn:microsoft.com/office/officeart/2005/8/layout/orgChart1"/>
    <dgm:cxn modelId="{4BFE265B-3228-4414-BB4B-70F32266BE0E}" type="presOf" srcId="{923E97F2-FD94-46F5-92B7-D5369B6D07BB}" destId="{456D13ED-BAFC-4A2A-AA00-57107BA0D3FD}" srcOrd="0" destOrd="0" presId="urn:microsoft.com/office/officeart/2005/8/layout/orgChart1"/>
    <dgm:cxn modelId="{E71E945D-042A-487D-86C4-62F3C0981389}" type="presOf" srcId="{25728E38-3233-416B-A102-2926ACDAB994}" destId="{8D93EFB8-5EC9-4730-A482-6F6F05F1CC2E}" srcOrd="0" destOrd="0" presId="urn:microsoft.com/office/officeart/2005/8/layout/orgChart1"/>
    <dgm:cxn modelId="{7C86BC5D-0AEC-4FB2-B734-6939DDEE5E39}" type="presOf" srcId="{DA214E99-C1C2-4A27-A787-B29D7E121DE7}" destId="{5D894F8E-D829-4272-9BFF-CB246946CC41}" srcOrd="0" destOrd="0" presId="urn:microsoft.com/office/officeart/2005/8/layout/orgChart1"/>
    <dgm:cxn modelId="{15AAF565-7D21-4CEB-95D8-44CED3153844}" type="presOf" srcId="{0CBF042C-660C-478C-AF0C-59E8B5E34244}" destId="{EAF9A767-BE9B-4294-8351-2BFF61C8777E}" srcOrd="0" destOrd="0" presId="urn:microsoft.com/office/officeart/2005/8/layout/orgChart1"/>
    <dgm:cxn modelId="{85F77E49-4395-449F-A81F-97B1BC3C942C}" srcId="{9F560A5B-D989-4EC0-8BA3-158A65544F85}" destId="{EBB10AB8-20EC-4F32-BB7A-FF561746608B}" srcOrd="3" destOrd="0" parTransId="{0CBF042C-660C-478C-AF0C-59E8B5E34244}" sibTransId="{9D976003-F11B-473E-9FA2-04BDEB375316}"/>
    <dgm:cxn modelId="{D8E11F74-0EB3-460F-B1C5-A7692C754213}" type="presOf" srcId="{887CF544-9E04-4A29-A714-6536171996F3}" destId="{3A06CFB9-7969-4F44-98CD-3A6E496EC4A1}" srcOrd="0" destOrd="0" presId="urn:microsoft.com/office/officeart/2005/8/layout/orgChart1"/>
    <dgm:cxn modelId="{E32C007C-A71D-4117-867F-299C4ADECFB0}" srcId="{923E97F2-FD94-46F5-92B7-D5369B6D07BB}" destId="{B70CF4B1-D2AC-426E-851B-1CF5BF5A524F}" srcOrd="1" destOrd="0" parTransId="{B64D17DF-16D9-4609-9093-B9CAB52C9047}" sibTransId="{407EB07F-A5A0-4511-BAF2-EC68BDF98487}"/>
    <dgm:cxn modelId="{1ABFF780-712D-4C9D-BAF9-DB31A13F5DFF}" srcId="{79AA49D0-C380-4088-A71F-23D704718D25}" destId="{D005E28A-C9AF-4DA2-991E-E5ECF9F58900}" srcOrd="0" destOrd="0" parTransId="{9D91829C-5F4C-4103-B059-933AADC2BFE0}" sibTransId="{FEB51165-8A84-4C5F-8D1B-6694289F5DB7}"/>
    <dgm:cxn modelId="{8D52C989-A7C4-4928-A7FF-439C022EF28A}" type="presOf" srcId="{D005E28A-C9AF-4DA2-991E-E5ECF9F58900}" destId="{7384A110-F19A-4FF7-91E8-D79D756AE23B}" srcOrd="0" destOrd="0" presId="urn:microsoft.com/office/officeart/2005/8/layout/orgChart1"/>
    <dgm:cxn modelId="{92C87394-6579-40F4-B8B0-09AA8E099E0C}" srcId="{BE1BDF40-5972-429A-A5A2-671665FD1192}" destId="{0C0EA3DD-F66A-458B-A6AF-FCE9C04DF402}" srcOrd="1" destOrd="0" parTransId="{CD5C963A-ACA0-46B3-9BD0-0D34B55224AD}" sibTransId="{C39A67DE-8315-435B-BA7B-B9E826F6802D}"/>
    <dgm:cxn modelId="{AD598695-F42E-41DB-82C0-D87EBDBE462F}" type="presOf" srcId="{BE1BDF40-5972-429A-A5A2-671665FD1192}" destId="{D330F4C3-C768-4081-8B6A-CA68B6BE2C17}" srcOrd="1" destOrd="0" presId="urn:microsoft.com/office/officeart/2005/8/layout/orgChart1"/>
    <dgm:cxn modelId="{D3DEA095-7850-45F0-8976-3B962BBD717D}" srcId="{923E97F2-FD94-46F5-92B7-D5369B6D07BB}" destId="{5F593FA1-26FA-421F-B07E-91F682584F7E}" srcOrd="0" destOrd="0" parTransId="{7077FEC9-F91E-4AE0-A9FD-2EB697C10357}" sibTransId="{FA2DA88B-F800-49E2-9450-00F65AA7C52E}"/>
    <dgm:cxn modelId="{D1FA9F96-81AE-4EEC-A9AE-DE7F302A6DA9}" type="presOf" srcId="{7B2776F8-4978-443A-896F-DF65DBC01F3B}" destId="{436434A6-219F-4565-90F8-EB820AAC828C}" srcOrd="0" destOrd="0" presId="urn:microsoft.com/office/officeart/2005/8/layout/orgChart1"/>
    <dgm:cxn modelId="{8589BC9A-BCAA-43E0-B74D-B53B4C8376ED}" type="presOf" srcId="{5F593FA1-26FA-421F-B07E-91F682584F7E}" destId="{0E47ACB0-4E91-4C3C-BBE4-A13F6008992D}" srcOrd="0" destOrd="0" presId="urn:microsoft.com/office/officeart/2005/8/layout/orgChart1"/>
    <dgm:cxn modelId="{A42CBE9D-4CB9-493B-902F-5E502AFD1F92}" type="presOf" srcId="{B70CF4B1-D2AC-426E-851B-1CF5BF5A524F}" destId="{FE3FF45F-B42F-4B2A-B414-739C0802EC1B}" srcOrd="0" destOrd="0" presId="urn:microsoft.com/office/officeart/2005/8/layout/orgChart1"/>
    <dgm:cxn modelId="{D8C53BAF-5B72-4BF4-8573-B45649FCB965}" type="presOf" srcId="{5F593FA1-26FA-421F-B07E-91F682584F7E}" destId="{AAEF8DBF-B1FB-4BE1-A259-468AD0BA8BAB}" srcOrd="1" destOrd="0" presId="urn:microsoft.com/office/officeart/2005/8/layout/orgChart1"/>
    <dgm:cxn modelId="{595E49B6-F95F-4BD2-B8F7-8E92481BEAC7}" type="presOf" srcId="{274BEA31-D2F5-46CF-8C1C-73690F208616}" destId="{71BC68DD-53F4-4AFC-A008-63705CC93C91}" srcOrd="0" destOrd="0" presId="urn:microsoft.com/office/officeart/2005/8/layout/orgChart1"/>
    <dgm:cxn modelId="{944559BE-1505-4431-83F2-8AC1C3355172}" type="presOf" srcId="{601FA616-4E1D-496A-8FF4-1C07BC1BF311}" destId="{C3A28647-D6DC-4833-ABC7-B25786C11BFB}" srcOrd="0" destOrd="0" presId="urn:microsoft.com/office/officeart/2005/8/layout/orgChart1"/>
    <dgm:cxn modelId="{BCD7B8C3-4C92-42BD-9F6E-C8E7B23D5A14}" type="presOf" srcId="{79AA49D0-C380-4088-A71F-23D704718D25}" destId="{5B2B1766-2E3F-4118-881F-1792BDAB5C65}" srcOrd="0" destOrd="0" presId="urn:microsoft.com/office/officeart/2005/8/layout/orgChart1"/>
    <dgm:cxn modelId="{20B895CD-C511-4743-98E7-EE2E8AFAAD43}" type="presOf" srcId="{030A527A-7F4C-432D-A1E6-BC27A9E58BF1}" destId="{8342523A-3C70-415C-8803-3BBBE644EB5C}" srcOrd="0" destOrd="0" presId="urn:microsoft.com/office/officeart/2005/8/layout/orgChart1"/>
    <dgm:cxn modelId="{AAF586D2-9942-43A1-B97C-D48551A3E0B1}" type="presOf" srcId="{C5284FCA-AD16-4B46-A19A-AEE7588BD58E}" destId="{FABAC0AA-4AA4-412B-974D-EEDAC9FCE47C}" srcOrd="0" destOrd="0" presId="urn:microsoft.com/office/officeart/2005/8/layout/orgChart1"/>
    <dgm:cxn modelId="{00E474D8-2DB8-4693-BE08-FA33B9F7AE21}" type="presOf" srcId="{9F560A5B-D989-4EC0-8BA3-158A65544F85}" destId="{B8944B23-1D2A-4C29-BBD8-961D25D9C527}" srcOrd="0" destOrd="0" presId="urn:microsoft.com/office/officeart/2005/8/layout/orgChart1"/>
    <dgm:cxn modelId="{B75E99DE-61E4-4C88-8175-80AE9F1705C9}" srcId="{9F560A5B-D989-4EC0-8BA3-158A65544F85}" destId="{274BEA31-D2F5-46CF-8C1C-73690F208616}" srcOrd="0" destOrd="0" parTransId="{030A527A-7F4C-432D-A1E6-BC27A9E58BF1}" sibTransId="{EFFC7CC4-1A66-458F-932C-6381D06F50AF}"/>
    <dgm:cxn modelId="{F13552E1-00E6-44F7-8E60-8A4872303D7D}" type="presOf" srcId="{7B2776F8-4978-443A-896F-DF65DBC01F3B}" destId="{8616486D-D7F4-4168-8748-A6903F2EF96E}" srcOrd="1" destOrd="0" presId="urn:microsoft.com/office/officeart/2005/8/layout/orgChart1"/>
    <dgm:cxn modelId="{7F215DE5-C0D3-4A09-A53A-300624AB02FF}" type="presOf" srcId="{CD5C963A-ACA0-46B3-9BD0-0D34B55224AD}" destId="{4A9FEEA9-6C02-4660-BE2D-3DEBDD05CB54}" srcOrd="0" destOrd="0" presId="urn:microsoft.com/office/officeart/2005/8/layout/orgChart1"/>
    <dgm:cxn modelId="{FF0E18E7-E074-42E1-91B2-1BDE7D735ADD}" type="presOf" srcId="{D005E28A-C9AF-4DA2-991E-E5ECF9F58900}" destId="{BD68EBCC-8255-4BD1-8EEE-B4F763C2360D}" srcOrd="1" destOrd="0" presId="urn:microsoft.com/office/officeart/2005/8/layout/orgChart1"/>
    <dgm:cxn modelId="{236359E7-EC41-47E0-873D-EA79AB533FBE}" type="presOf" srcId="{7077FEC9-F91E-4AE0-A9FD-2EB697C10357}" destId="{0CCA0777-331A-45DF-AD0F-71C6F36D7D1E}" srcOrd="0" destOrd="0" presId="urn:microsoft.com/office/officeart/2005/8/layout/orgChart1"/>
    <dgm:cxn modelId="{577E8CEF-3077-496A-9756-6D92D571A48C}" type="presOf" srcId="{DA214E99-C1C2-4A27-A787-B29D7E121DE7}" destId="{6C3B7DD2-ABDC-4F7E-9F6C-B01491B50BA9}" srcOrd="1" destOrd="0" presId="urn:microsoft.com/office/officeart/2005/8/layout/orgChart1"/>
    <dgm:cxn modelId="{72E871F1-3270-4F80-9CBA-397E97B5F7B9}" type="presOf" srcId="{B70CF4B1-D2AC-426E-851B-1CF5BF5A524F}" destId="{EFE3D75B-8147-491A-84A0-211AD1474D9F}" srcOrd="1" destOrd="0" presId="urn:microsoft.com/office/officeart/2005/8/layout/orgChart1"/>
    <dgm:cxn modelId="{37B1B0F4-254A-4E7C-AF20-F483DD858BA4}" srcId="{BE1BDF40-5972-429A-A5A2-671665FD1192}" destId="{DA214E99-C1C2-4A27-A787-B29D7E121DE7}" srcOrd="0" destOrd="0" parTransId="{25728E38-3233-416B-A102-2926ACDAB994}" sibTransId="{5E3D34F1-8999-45C7-8910-5D862E4F1A94}"/>
    <dgm:cxn modelId="{18624BFD-E204-41CF-8E97-C1EF3F169CA0}" type="presOf" srcId="{5471F3BF-2CA6-4997-817D-E8E3C940DB07}" destId="{C8707EFA-52CC-4C5D-B173-3476D9E131C3}" srcOrd="0" destOrd="0" presId="urn:microsoft.com/office/officeart/2005/8/layout/orgChart1"/>
    <dgm:cxn modelId="{12CCD6FD-80A3-4884-BAE3-451A6337F2F9}" srcId="{9F560A5B-D989-4EC0-8BA3-158A65544F85}" destId="{7B2776F8-4978-443A-896F-DF65DBC01F3B}" srcOrd="2" destOrd="0" parTransId="{887CF544-9E04-4A29-A714-6536171996F3}" sibTransId="{D65B63DB-0E6B-46B4-9703-A94163DE9F78}"/>
    <dgm:cxn modelId="{D8056500-9491-41EB-8A05-9197CC1A2355}" type="presParOf" srcId="{5B2B1766-2E3F-4118-881F-1792BDAB5C65}" destId="{D51F17F2-A577-4CD5-9EAC-8631080F5B6A}" srcOrd="0" destOrd="0" presId="urn:microsoft.com/office/officeart/2005/8/layout/orgChart1"/>
    <dgm:cxn modelId="{E0EB1495-D5CA-4451-B3EC-AF356250425C}" type="presParOf" srcId="{D51F17F2-A577-4CD5-9EAC-8631080F5B6A}" destId="{B718A5BA-9AC4-472F-9FC7-E31889814746}" srcOrd="0" destOrd="0" presId="urn:microsoft.com/office/officeart/2005/8/layout/orgChart1"/>
    <dgm:cxn modelId="{B28E8468-3D4E-4086-981E-D10295910C48}" type="presParOf" srcId="{B718A5BA-9AC4-472F-9FC7-E31889814746}" destId="{7384A110-F19A-4FF7-91E8-D79D756AE23B}" srcOrd="0" destOrd="0" presId="urn:microsoft.com/office/officeart/2005/8/layout/orgChart1"/>
    <dgm:cxn modelId="{806C9DAE-4FEE-44C9-8315-0349859ADA84}" type="presParOf" srcId="{B718A5BA-9AC4-472F-9FC7-E31889814746}" destId="{BD68EBCC-8255-4BD1-8EEE-B4F763C2360D}" srcOrd="1" destOrd="0" presId="urn:microsoft.com/office/officeart/2005/8/layout/orgChart1"/>
    <dgm:cxn modelId="{B8FC217D-BA38-4CF4-97F4-1614F7C98DE3}" type="presParOf" srcId="{D51F17F2-A577-4CD5-9EAC-8631080F5B6A}" destId="{E9AF86CB-71F7-4BA1-8F34-48BAF5859112}" srcOrd="1" destOrd="0" presId="urn:microsoft.com/office/officeart/2005/8/layout/orgChart1"/>
    <dgm:cxn modelId="{8F89B347-79B8-4B9B-B871-1404C4351CE7}" type="presParOf" srcId="{E9AF86CB-71F7-4BA1-8F34-48BAF5859112}" destId="{FABAC0AA-4AA4-412B-974D-EEDAC9FCE47C}" srcOrd="0" destOrd="0" presId="urn:microsoft.com/office/officeart/2005/8/layout/orgChart1"/>
    <dgm:cxn modelId="{4C492670-10BF-461A-A1AE-8C9E63073332}" type="presParOf" srcId="{E9AF86CB-71F7-4BA1-8F34-48BAF5859112}" destId="{7EF5B49B-2BE7-46BA-A19F-34F2E286A755}" srcOrd="1" destOrd="0" presId="urn:microsoft.com/office/officeart/2005/8/layout/orgChart1"/>
    <dgm:cxn modelId="{FD7588AF-F8F9-464A-8797-ACCB9B22FC30}" type="presParOf" srcId="{7EF5B49B-2BE7-46BA-A19F-34F2E286A755}" destId="{11004183-55E3-480B-8D6B-9B7E378F78CA}" srcOrd="0" destOrd="0" presId="urn:microsoft.com/office/officeart/2005/8/layout/orgChart1"/>
    <dgm:cxn modelId="{AFBD230C-9AFC-40CA-B05C-BFE59A833E2B}" type="presParOf" srcId="{11004183-55E3-480B-8D6B-9B7E378F78CA}" destId="{F821CA66-E171-4434-9357-27C0BD8BAAA9}" srcOrd="0" destOrd="0" presId="urn:microsoft.com/office/officeart/2005/8/layout/orgChart1"/>
    <dgm:cxn modelId="{7CF00D39-8394-4702-B313-0E922F8E6413}" type="presParOf" srcId="{11004183-55E3-480B-8D6B-9B7E378F78CA}" destId="{D330F4C3-C768-4081-8B6A-CA68B6BE2C17}" srcOrd="1" destOrd="0" presId="urn:microsoft.com/office/officeart/2005/8/layout/orgChart1"/>
    <dgm:cxn modelId="{FF646BA1-66BC-4ABE-9491-55177A7C9281}" type="presParOf" srcId="{7EF5B49B-2BE7-46BA-A19F-34F2E286A755}" destId="{7FCB45EA-0330-4CA5-AA5A-1D9F4FA0FD12}" srcOrd="1" destOrd="0" presId="urn:microsoft.com/office/officeart/2005/8/layout/orgChart1"/>
    <dgm:cxn modelId="{EADFF304-2A4D-49EB-9989-BDF2CE8A79F4}" type="presParOf" srcId="{7FCB45EA-0330-4CA5-AA5A-1D9F4FA0FD12}" destId="{8D93EFB8-5EC9-4730-A482-6F6F05F1CC2E}" srcOrd="0" destOrd="0" presId="urn:microsoft.com/office/officeart/2005/8/layout/orgChart1"/>
    <dgm:cxn modelId="{6153895B-8738-4C2A-B098-33BAB4E97F71}" type="presParOf" srcId="{7FCB45EA-0330-4CA5-AA5A-1D9F4FA0FD12}" destId="{ED69DD5D-F43E-48A8-B7EF-006E398A8EFD}" srcOrd="1" destOrd="0" presId="urn:microsoft.com/office/officeart/2005/8/layout/orgChart1"/>
    <dgm:cxn modelId="{D0F0F4BB-EC40-4441-A396-A905BC004E81}" type="presParOf" srcId="{ED69DD5D-F43E-48A8-B7EF-006E398A8EFD}" destId="{3DDDAEC2-D1C3-47ED-B195-799346713A59}" srcOrd="0" destOrd="0" presId="urn:microsoft.com/office/officeart/2005/8/layout/orgChart1"/>
    <dgm:cxn modelId="{FD7B8B36-2DC5-4924-B30C-E0E556F9C5CF}" type="presParOf" srcId="{3DDDAEC2-D1C3-47ED-B195-799346713A59}" destId="{5D894F8E-D829-4272-9BFF-CB246946CC41}" srcOrd="0" destOrd="0" presId="urn:microsoft.com/office/officeart/2005/8/layout/orgChart1"/>
    <dgm:cxn modelId="{3969BBE6-FDBA-4DB6-A3A7-4E7AEE1E95B4}" type="presParOf" srcId="{3DDDAEC2-D1C3-47ED-B195-799346713A59}" destId="{6C3B7DD2-ABDC-4F7E-9F6C-B01491B50BA9}" srcOrd="1" destOrd="0" presId="urn:microsoft.com/office/officeart/2005/8/layout/orgChart1"/>
    <dgm:cxn modelId="{C4BEE62C-D4CF-47DC-A54A-ACE687EACEDE}" type="presParOf" srcId="{ED69DD5D-F43E-48A8-B7EF-006E398A8EFD}" destId="{E5DC96FA-CB66-49CC-A212-A05B47257A87}" srcOrd="1" destOrd="0" presId="urn:microsoft.com/office/officeart/2005/8/layout/orgChart1"/>
    <dgm:cxn modelId="{D76151A2-80BF-42E8-A5BB-AEB8E05A06C9}" type="presParOf" srcId="{ED69DD5D-F43E-48A8-B7EF-006E398A8EFD}" destId="{60FC30BB-75D3-46D3-935C-57D5EB1F090A}" srcOrd="2" destOrd="0" presId="urn:microsoft.com/office/officeart/2005/8/layout/orgChart1"/>
    <dgm:cxn modelId="{0A8C98C8-D73E-4D4C-A848-B115EAFF3345}" type="presParOf" srcId="{7FCB45EA-0330-4CA5-AA5A-1D9F4FA0FD12}" destId="{4A9FEEA9-6C02-4660-BE2D-3DEBDD05CB54}" srcOrd="2" destOrd="0" presId="urn:microsoft.com/office/officeart/2005/8/layout/orgChart1"/>
    <dgm:cxn modelId="{E884C449-65CC-4746-9A32-B6AF7D352C87}" type="presParOf" srcId="{7FCB45EA-0330-4CA5-AA5A-1D9F4FA0FD12}" destId="{B5879B16-3E1A-4039-999D-9B2FB5150EC0}" srcOrd="3" destOrd="0" presId="urn:microsoft.com/office/officeart/2005/8/layout/orgChart1"/>
    <dgm:cxn modelId="{F003A5B2-2910-415F-9CCC-2B716CD24532}" type="presParOf" srcId="{B5879B16-3E1A-4039-999D-9B2FB5150EC0}" destId="{E859A69C-4926-4FA4-A409-5A6A357CC9F1}" srcOrd="0" destOrd="0" presId="urn:microsoft.com/office/officeart/2005/8/layout/orgChart1"/>
    <dgm:cxn modelId="{7F0B6CD2-4F8A-4BA4-A385-0503F22DE839}" type="presParOf" srcId="{E859A69C-4926-4FA4-A409-5A6A357CC9F1}" destId="{8D66E39B-639E-4D4E-A4BD-7DE8A16694BC}" srcOrd="0" destOrd="0" presId="urn:microsoft.com/office/officeart/2005/8/layout/orgChart1"/>
    <dgm:cxn modelId="{A7345E86-DA87-4621-AB3C-B82524D82E30}" type="presParOf" srcId="{E859A69C-4926-4FA4-A409-5A6A357CC9F1}" destId="{83BF52DD-2BDD-4E84-B119-5A4B1EF80A50}" srcOrd="1" destOrd="0" presId="urn:microsoft.com/office/officeart/2005/8/layout/orgChart1"/>
    <dgm:cxn modelId="{C42E46DA-2BBF-4406-9711-860B83C4F51E}" type="presParOf" srcId="{B5879B16-3E1A-4039-999D-9B2FB5150EC0}" destId="{03EA16AA-A547-455C-ABF9-E1287D0E39D7}" srcOrd="1" destOrd="0" presId="urn:microsoft.com/office/officeart/2005/8/layout/orgChart1"/>
    <dgm:cxn modelId="{8C8ED89D-E3F8-489F-A8F0-2C0395D281E5}" type="presParOf" srcId="{B5879B16-3E1A-4039-999D-9B2FB5150EC0}" destId="{7EDDF433-1F5F-44E8-B380-4B82944C1FBC}" srcOrd="2" destOrd="0" presId="urn:microsoft.com/office/officeart/2005/8/layout/orgChart1"/>
    <dgm:cxn modelId="{C7A0E9FB-9C79-4908-82C0-21851D57A5B3}" type="presParOf" srcId="{7FCB45EA-0330-4CA5-AA5A-1D9F4FA0FD12}" destId="{C8707EFA-52CC-4C5D-B173-3476D9E131C3}" srcOrd="4" destOrd="0" presId="urn:microsoft.com/office/officeart/2005/8/layout/orgChart1"/>
    <dgm:cxn modelId="{C2F0A3EA-52B8-498E-A65B-DAD28332773A}" type="presParOf" srcId="{7FCB45EA-0330-4CA5-AA5A-1D9F4FA0FD12}" destId="{19746C10-17E3-4A98-B688-004B45ADC18A}" srcOrd="5" destOrd="0" presId="urn:microsoft.com/office/officeart/2005/8/layout/orgChart1"/>
    <dgm:cxn modelId="{D3081A11-2978-4F88-872E-E25BB7187BD0}" type="presParOf" srcId="{19746C10-17E3-4A98-B688-004B45ADC18A}" destId="{7B1EC3DD-B7F3-4289-936F-93A7546A6CAA}" srcOrd="0" destOrd="0" presId="urn:microsoft.com/office/officeart/2005/8/layout/orgChart1"/>
    <dgm:cxn modelId="{79E8F9AE-E4FC-4CBF-BF80-95AC9311D4C0}" type="presParOf" srcId="{7B1EC3DD-B7F3-4289-936F-93A7546A6CAA}" destId="{B8944B23-1D2A-4C29-BBD8-961D25D9C527}" srcOrd="0" destOrd="0" presId="urn:microsoft.com/office/officeart/2005/8/layout/orgChart1"/>
    <dgm:cxn modelId="{610DD4DE-488E-4CD2-9FB9-643AA108B698}" type="presParOf" srcId="{7B1EC3DD-B7F3-4289-936F-93A7546A6CAA}" destId="{E7932914-87B6-4398-A2D9-2CE3635DCA18}" srcOrd="1" destOrd="0" presId="urn:microsoft.com/office/officeart/2005/8/layout/orgChart1"/>
    <dgm:cxn modelId="{8EF6D31E-F305-4F12-BB1E-3DE8B3B34CA9}" type="presParOf" srcId="{19746C10-17E3-4A98-B688-004B45ADC18A}" destId="{F7BA87A0-08ED-4FB9-A92D-2214F7758580}" srcOrd="1" destOrd="0" presId="urn:microsoft.com/office/officeart/2005/8/layout/orgChart1"/>
    <dgm:cxn modelId="{71F97CAB-437F-42FB-BD5A-91DBAAB51092}" type="presParOf" srcId="{F7BA87A0-08ED-4FB9-A92D-2214F7758580}" destId="{8342523A-3C70-415C-8803-3BBBE644EB5C}" srcOrd="0" destOrd="0" presId="urn:microsoft.com/office/officeart/2005/8/layout/orgChart1"/>
    <dgm:cxn modelId="{0AE54705-E841-4E20-8C45-D2825B948A4A}" type="presParOf" srcId="{F7BA87A0-08ED-4FB9-A92D-2214F7758580}" destId="{097E8718-4274-41F4-9280-724D7CD6BCF0}" srcOrd="1" destOrd="0" presId="urn:microsoft.com/office/officeart/2005/8/layout/orgChart1"/>
    <dgm:cxn modelId="{57F4B04A-3B61-420C-8744-93CBBAD0E786}" type="presParOf" srcId="{097E8718-4274-41F4-9280-724D7CD6BCF0}" destId="{367E1D70-C6E2-43AB-8BA1-E5AC23F61555}" srcOrd="0" destOrd="0" presId="urn:microsoft.com/office/officeart/2005/8/layout/orgChart1"/>
    <dgm:cxn modelId="{CE86E873-D67D-455C-957F-F620AD0D4EC4}" type="presParOf" srcId="{367E1D70-C6E2-43AB-8BA1-E5AC23F61555}" destId="{71BC68DD-53F4-4AFC-A008-63705CC93C91}" srcOrd="0" destOrd="0" presId="urn:microsoft.com/office/officeart/2005/8/layout/orgChart1"/>
    <dgm:cxn modelId="{BF61C87B-8146-4720-A35B-A9ADBC4EF992}" type="presParOf" srcId="{367E1D70-C6E2-43AB-8BA1-E5AC23F61555}" destId="{8CF36793-051E-443A-89B3-AAE0BA858677}" srcOrd="1" destOrd="0" presId="urn:microsoft.com/office/officeart/2005/8/layout/orgChart1"/>
    <dgm:cxn modelId="{1506DF93-14C3-45EB-A6D3-9533BAE010C3}" type="presParOf" srcId="{097E8718-4274-41F4-9280-724D7CD6BCF0}" destId="{669443D8-99F4-492B-B37D-CDD4ED207EBE}" srcOrd="1" destOrd="0" presId="urn:microsoft.com/office/officeart/2005/8/layout/orgChart1"/>
    <dgm:cxn modelId="{06FDFE6E-9361-4681-BBA2-0AE4C601EF2E}" type="presParOf" srcId="{097E8718-4274-41F4-9280-724D7CD6BCF0}" destId="{36D901A9-B206-4C38-AB4B-0B187C964A7A}" srcOrd="2" destOrd="0" presId="urn:microsoft.com/office/officeart/2005/8/layout/orgChart1"/>
    <dgm:cxn modelId="{29E94FEF-1567-42F6-986C-83B965E5A386}" type="presParOf" srcId="{F7BA87A0-08ED-4FB9-A92D-2214F7758580}" destId="{C3A28647-D6DC-4833-ABC7-B25786C11BFB}" srcOrd="2" destOrd="0" presId="urn:microsoft.com/office/officeart/2005/8/layout/orgChart1"/>
    <dgm:cxn modelId="{9C928B3A-842F-4696-A7E2-5FABECE26F4B}" type="presParOf" srcId="{F7BA87A0-08ED-4FB9-A92D-2214F7758580}" destId="{93F7C19A-BCD7-4514-99BB-51CDB9FA4771}" srcOrd="3" destOrd="0" presId="urn:microsoft.com/office/officeart/2005/8/layout/orgChart1"/>
    <dgm:cxn modelId="{06C5BE4D-0930-4EB6-B089-6CEA1C2FC907}" type="presParOf" srcId="{93F7C19A-BCD7-4514-99BB-51CDB9FA4771}" destId="{CF6E328C-0B43-4763-8514-0489CBDCDA53}" srcOrd="0" destOrd="0" presId="urn:microsoft.com/office/officeart/2005/8/layout/orgChart1"/>
    <dgm:cxn modelId="{972C7BFC-47F3-4F35-91AF-4FFE303827DC}" type="presParOf" srcId="{CF6E328C-0B43-4763-8514-0489CBDCDA53}" destId="{456D13ED-BAFC-4A2A-AA00-57107BA0D3FD}" srcOrd="0" destOrd="0" presId="urn:microsoft.com/office/officeart/2005/8/layout/orgChart1"/>
    <dgm:cxn modelId="{FA6BD5A1-4474-45DF-A649-EC0D2041D5F6}" type="presParOf" srcId="{CF6E328C-0B43-4763-8514-0489CBDCDA53}" destId="{0947CAF0-AB46-4B98-844E-D00A56AD3B7F}" srcOrd="1" destOrd="0" presId="urn:microsoft.com/office/officeart/2005/8/layout/orgChart1"/>
    <dgm:cxn modelId="{28AD6CAD-0818-4EFE-B42C-FB194C447D51}" type="presParOf" srcId="{93F7C19A-BCD7-4514-99BB-51CDB9FA4771}" destId="{E0BFD47C-A130-4986-982E-8D1672D0892D}" srcOrd="1" destOrd="0" presId="urn:microsoft.com/office/officeart/2005/8/layout/orgChart1"/>
    <dgm:cxn modelId="{9ACAAC75-36BB-47A9-BE03-88DB6EB701F1}" type="presParOf" srcId="{E0BFD47C-A130-4986-982E-8D1672D0892D}" destId="{0CCA0777-331A-45DF-AD0F-71C6F36D7D1E}" srcOrd="0" destOrd="0" presId="urn:microsoft.com/office/officeart/2005/8/layout/orgChart1"/>
    <dgm:cxn modelId="{7DB9238B-5713-4D53-9864-5928F36C5E0D}" type="presParOf" srcId="{E0BFD47C-A130-4986-982E-8D1672D0892D}" destId="{DF0A860D-D0FA-441D-9604-A0E4E0C7AFF6}" srcOrd="1" destOrd="0" presId="urn:microsoft.com/office/officeart/2005/8/layout/orgChart1"/>
    <dgm:cxn modelId="{B5277C44-D294-42F6-BC44-5A3986CB7F03}" type="presParOf" srcId="{DF0A860D-D0FA-441D-9604-A0E4E0C7AFF6}" destId="{849BF9D1-8AA5-4DCA-8EAA-3F7F71E27384}" srcOrd="0" destOrd="0" presId="urn:microsoft.com/office/officeart/2005/8/layout/orgChart1"/>
    <dgm:cxn modelId="{5DF010A5-8F8F-47FA-8F20-D4845EB1B2C1}" type="presParOf" srcId="{849BF9D1-8AA5-4DCA-8EAA-3F7F71E27384}" destId="{0E47ACB0-4E91-4C3C-BBE4-A13F6008992D}" srcOrd="0" destOrd="0" presId="urn:microsoft.com/office/officeart/2005/8/layout/orgChart1"/>
    <dgm:cxn modelId="{A0D3A244-8DE5-4F4B-B94A-2E2A267B819E}" type="presParOf" srcId="{849BF9D1-8AA5-4DCA-8EAA-3F7F71E27384}" destId="{AAEF8DBF-B1FB-4BE1-A259-468AD0BA8BAB}" srcOrd="1" destOrd="0" presId="urn:microsoft.com/office/officeart/2005/8/layout/orgChart1"/>
    <dgm:cxn modelId="{F70344D4-42EE-4D6E-8A67-46047A9F69ED}" type="presParOf" srcId="{DF0A860D-D0FA-441D-9604-A0E4E0C7AFF6}" destId="{3B31C4B3-F22F-4CFF-B63D-A12360822DCE}" srcOrd="1" destOrd="0" presId="urn:microsoft.com/office/officeart/2005/8/layout/orgChart1"/>
    <dgm:cxn modelId="{3F2ACBB0-4868-4623-82DE-AA40091EF85E}" type="presParOf" srcId="{DF0A860D-D0FA-441D-9604-A0E4E0C7AFF6}" destId="{1752A3A4-ACC3-4150-8DDB-CA30167CD08F}" srcOrd="2" destOrd="0" presId="urn:microsoft.com/office/officeart/2005/8/layout/orgChart1"/>
    <dgm:cxn modelId="{5B15FDAD-7DA2-46F4-88D7-60D59D8A4AED}" type="presParOf" srcId="{E0BFD47C-A130-4986-982E-8D1672D0892D}" destId="{B2632212-0559-4726-8D42-89BE66E7EB2C}" srcOrd="2" destOrd="0" presId="urn:microsoft.com/office/officeart/2005/8/layout/orgChart1"/>
    <dgm:cxn modelId="{E50BA85F-52A2-40E2-A321-08A30B692597}" type="presParOf" srcId="{E0BFD47C-A130-4986-982E-8D1672D0892D}" destId="{1AD04537-A062-4F94-A774-826CE93F6F93}" srcOrd="3" destOrd="0" presId="urn:microsoft.com/office/officeart/2005/8/layout/orgChart1"/>
    <dgm:cxn modelId="{68345FCC-1385-4C86-A27B-89E12C1151DD}" type="presParOf" srcId="{1AD04537-A062-4F94-A774-826CE93F6F93}" destId="{CE9DC647-1D0D-4140-8D22-B521C80312B9}" srcOrd="0" destOrd="0" presId="urn:microsoft.com/office/officeart/2005/8/layout/orgChart1"/>
    <dgm:cxn modelId="{7EDE28A4-7B93-4188-A43B-A1F6CA3C6F2B}" type="presParOf" srcId="{CE9DC647-1D0D-4140-8D22-B521C80312B9}" destId="{FE3FF45F-B42F-4B2A-B414-739C0802EC1B}" srcOrd="0" destOrd="0" presId="urn:microsoft.com/office/officeart/2005/8/layout/orgChart1"/>
    <dgm:cxn modelId="{2B8F1495-E9CF-4CB1-A198-572CC02F5B22}" type="presParOf" srcId="{CE9DC647-1D0D-4140-8D22-B521C80312B9}" destId="{EFE3D75B-8147-491A-84A0-211AD1474D9F}" srcOrd="1" destOrd="0" presId="urn:microsoft.com/office/officeart/2005/8/layout/orgChart1"/>
    <dgm:cxn modelId="{AECF6223-4FAB-4553-ABAD-2AB8B83FB0A0}" type="presParOf" srcId="{1AD04537-A062-4F94-A774-826CE93F6F93}" destId="{2FA72E30-5987-4DA2-AE9C-8C9F02CB033E}" srcOrd="1" destOrd="0" presId="urn:microsoft.com/office/officeart/2005/8/layout/orgChart1"/>
    <dgm:cxn modelId="{8449BE31-4C47-47B3-B30C-AA922671E0E9}" type="presParOf" srcId="{1AD04537-A062-4F94-A774-826CE93F6F93}" destId="{E0FAEEDF-D424-4D46-A1D3-2834F842821A}" srcOrd="2" destOrd="0" presId="urn:microsoft.com/office/officeart/2005/8/layout/orgChart1"/>
    <dgm:cxn modelId="{8BE67748-A35A-4B1C-9726-BEBD67D1BF93}" type="presParOf" srcId="{93F7C19A-BCD7-4514-99BB-51CDB9FA4771}" destId="{9F166867-3374-4742-AC3E-5649C5DB9397}" srcOrd="2" destOrd="0" presId="urn:microsoft.com/office/officeart/2005/8/layout/orgChart1"/>
    <dgm:cxn modelId="{48B48579-F860-4662-9B7B-ADA3BF731791}" type="presParOf" srcId="{F7BA87A0-08ED-4FB9-A92D-2214F7758580}" destId="{3A06CFB9-7969-4F44-98CD-3A6E496EC4A1}" srcOrd="4" destOrd="0" presId="urn:microsoft.com/office/officeart/2005/8/layout/orgChart1"/>
    <dgm:cxn modelId="{B2FCF046-FBEC-48FD-B152-B4FE3C217DAE}" type="presParOf" srcId="{F7BA87A0-08ED-4FB9-A92D-2214F7758580}" destId="{02D29C53-6968-4CE1-8FD6-4B36642BEAC9}" srcOrd="5" destOrd="0" presId="urn:microsoft.com/office/officeart/2005/8/layout/orgChart1"/>
    <dgm:cxn modelId="{E0E3BCBE-083F-4100-9937-2E7DC138F905}" type="presParOf" srcId="{02D29C53-6968-4CE1-8FD6-4B36642BEAC9}" destId="{8E3119CC-7B99-49C9-87A6-2B7986A5BAE8}" srcOrd="0" destOrd="0" presId="urn:microsoft.com/office/officeart/2005/8/layout/orgChart1"/>
    <dgm:cxn modelId="{DB29705A-4D1F-4284-9DFC-0577A237FE8E}" type="presParOf" srcId="{8E3119CC-7B99-49C9-87A6-2B7986A5BAE8}" destId="{436434A6-219F-4565-90F8-EB820AAC828C}" srcOrd="0" destOrd="0" presId="urn:microsoft.com/office/officeart/2005/8/layout/orgChart1"/>
    <dgm:cxn modelId="{3FC1004A-B8B4-4666-BE04-443210E7F391}" type="presParOf" srcId="{8E3119CC-7B99-49C9-87A6-2B7986A5BAE8}" destId="{8616486D-D7F4-4168-8748-A6903F2EF96E}" srcOrd="1" destOrd="0" presId="urn:microsoft.com/office/officeart/2005/8/layout/orgChart1"/>
    <dgm:cxn modelId="{B9D967B5-A6BE-401B-AC20-A904C0F09233}" type="presParOf" srcId="{02D29C53-6968-4CE1-8FD6-4B36642BEAC9}" destId="{320D7238-3EFD-4CD1-A1AE-8A0101EDEC03}" srcOrd="1" destOrd="0" presId="urn:microsoft.com/office/officeart/2005/8/layout/orgChart1"/>
    <dgm:cxn modelId="{E7A6389D-3CA1-4538-8A6B-A8FBB3C02AF0}" type="presParOf" srcId="{02D29C53-6968-4CE1-8FD6-4B36642BEAC9}" destId="{F0E81C4F-9AA3-458B-884B-CAB60411E074}" srcOrd="2" destOrd="0" presId="urn:microsoft.com/office/officeart/2005/8/layout/orgChart1"/>
    <dgm:cxn modelId="{16C82DA8-BC7E-4AE3-B0F1-BF6DEE142FF8}" type="presParOf" srcId="{F7BA87A0-08ED-4FB9-A92D-2214F7758580}" destId="{EAF9A767-BE9B-4294-8351-2BFF61C8777E}" srcOrd="6" destOrd="0" presId="urn:microsoft.com/office/officeart/2005/8/layout/orgChart1"/>
    <dgm:cxn modelId="{2C43F460-3F1D-4218-AFED-CA22E852B26E}" type="presParOf" srcId="{F7BA87A0-08ED-4FB9-A92D-2214F7758580}" destId="{05F02863-C676-431F-90B7-D931A6B96D43}" srcOrd="7" destOrd="0" presId="urn:microsoft.com/office/officeart/2005/8/layout/orgChart1"/>
    <dgm:cxn modelId="{55C475AA-93CA-4234-A4EF-CBA251364BEE}" type="presParOf" srcId="{05F02863-C676-431F-90B7-D931A6B96D43}" destId="{142C12BA-341C-4066-A863-7BC5B3320956}" srcOrd="0" destOrd="0" presId="urn:microsoft.com/office/officeart/2005/8/layout/orgChart1"/>
    <dgm:cxn modelId="{C5111EC6-4EDF-4C41-B759-0FF0F682342A}" type="presParOf" srcId="{142C12BA-341C-4066-A863-7BC5B3320956}" destId="{958850A6-D7B2-4DA9-BE8A-B86DCED3A17A}" srcOrd="0" destOrd="0" presId="urn:microsoft.com/office/officeart/2005/8/layout/orgChart1"/>
    <dgm:cxn modelId="{79CA343F-417E-48DD-B69D-7F2C80A71CDD}" type="presParOf" srcId="{142C12BA-341C-4066-A863-7BC5B3320956}" destId="{B98A5375-6F59-4ADC-B5F6-FBF62FE91E24}" srcOrd="1" destOrd="0" presId="urn:microsoft.com/office/officeart/2005/8/layout/orgChart1"/>
    <dgm:cxn modelId="{5AF09AC6-1408-4FDE-9F79-A45A40560D06}" type="presParOf" srcId="{05F02863-C676-431F-90B7-D931A6B96D43}" destId="{1B1ECB91-2AFF-4B34-B380-DF5860E91B36}" srcOrd="1" destOrd="0" presId="urn:microsoft.com/office/officeart/2005/8/layout/orgChart1"/>
    <dgm:cxn modelId="{E66D78A7-3AD3-4449-BAE5-A9ED81447472}" type="presParOf" srcId="{05F02863-C676-431F-90B7-D931A6B96D43}" destId="{82192622-A5C6-474A-98A7-6666DBCB8C2A}" srcOrd="2" destOrd="0" presId="urn:microsoft.com/office/officeart/2005/8/layout/orgChart1"/>
    <dgm:cxn modelId="{6278C824-B808-4052-B418-2BA57D9FBE8C}" type="presParOf" srcId="{19746C10-17E3-4A98-B688-004B45ADC18A}" destId="{40BA3930-B28E-49D6-A95E-7D4505004C4C}" srcOrd="2" destOrd="0" presId="urn:microsoft.com/office/officeart/2005/8/layout/orgChart1"/>
    <dgm:cxn modelId="{04D6F384-B57C-4AC1-A04D-B46349954756}" type="presParOf" srcId="{7EF5B49B-2BE7-46BA-A19F-34F2E286A755}" destId="{B544D43A-7040-4DD1-AAC5-AFC19002062E}" srcOrd="2" destOrd="0" presId="urn:microsoft.com/office/officeart/2005/8/layout/orgChart1"/>
    <dgm:cxn modelId="{6F41D988-DDF3-41F9-A55E-41AB98FB6306}" type="presParOf" srcId="{D51F17F2-A577-4CD5-9EAC-8631080F5B6A}" destId="{82EBA51B-4034-44DD-8535-BBB2E23CCA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9A767-BE9B-4294-8351-2BFF61C8777E}">
      <dsp:nvSpPr>
        <dsp:cNvPr id="0" name=""/>
        <dsp:cNvSpPr/>
      </dsp:nvSpPr>
      <dsp:spPr>
        <a:xfrm>
          <a:off x="3242302" y="1718327"/>
          <a:ext cx="1623017" cy="18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93"/>
              </a:lnTo>
              <a:lnTo>
                <a:pt x="1623017" y="93893"/>
              </a:lnTo>
              <a:lnTo>
                <a:pt x="1623017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6CFB9-7969-4F44-98CD-3A6E496EC4A1}">
      <dsp:nvSpPr>
        <dsp:cNvPr id="0" name=""/>
        <dsp:cNvSpPr/>
      </dsp:nvSpPr>
      <dsp:spPr>
        <a:xfrm>
          <a:off x="3242302" y="1718327"/>
          <a:ext cx="541005" cy="18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93"/>
              </a:lnTo>
              <a:lnTo>
                <a:pt x="541005" y="93893"/>
              </a:lnTo>
              <a:lnTo>
                <a:pt x="541005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32212-0559-4726-8D42-89BE66E7EB2C}">
      <dsp:nvSpPr>
        <dsp:cNvPr id="0" name=""/>
        <dsp:cNvSpPr/>
      </dsp:nvSpPr>
      <dsp:spPr>
        <a:xfrm>
          <a:off x="2343607" y="2353226"/>
          <a:ext cx="134133" cy="1046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242"/>
              </a:lnTo>
              <a:lnTo>
                <a:pt x="134133" y="1046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A0777-331A-45DF-AD0F-71C6F36D7D1E}">
      <dsp:nvSpPr>
        <dsp:cNvPr id="0" name=""/>
        <dsp:cNvSpPr/>
      </dsp:nvSpPr>
      <dsp:spPr>
        <a:xfrm>
          <a:off x="2343607" y="2353226"/>
          <a:ext cx="134133" cy="4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343"/>
              </a:lnTo>
              <a:lnTo>
                <a:pt x="134133" y="41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28647-D6DC-4833-ABC7-B25786C11BFB}">
      <dsp:nvSpPr>
        <dsp:cNvPr id="0" name=""/>
        <dsp:cNvSpPr/>
      </dsp:nvSpPr>
      <dsp:spPr>
        <a:xfrm>
          <a:off x="2701297" y="1718327"/>
          <a:ext cx="541005" cy="187787"/>
        </a:xfrm>
        <a:custGeom>
          <a:avLst/>
          <a:gdLst/>
          <a:ahLst/>
          <a:cxnLst/>
          <a:rect l="0" t="0" r="0" b="0"/>
          <a:pathLst>
            <a:path>
              <a:moveTo>
                <a:pt x="541005" y="0"/>
              </a:moveTo>
              <a:lnTo>
                <a:pt x="541005" y="93893"/>
              </a:lnTo>
              <a:lnTo>
                <a:pt x="0" y="93893"/>
              </a:lnTo>
              <a:lnTo>
                <a:pt x="0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2523A-3C70-415C-8803-3BBBE644EB5C}">
      <dsp:nvSpPr>
        <dsp:cNvPr id="0" name=""/>
        <dsp:cNvSpPr/>
      </dsp:nvSpPr>
      <dsp:spPr>
        <a:xfrm>
          <a:off x="1619285" y="1718327"/>
          <a:ext cx="1623017" cy="187787"/>
        </a:xfrm>
        <a:custGeom>
          <a:avLst/>
          <a:gdLst/>
          <a:ahLst/>
          <a:cxnLst/>
          <a:rect l="0" t="0" r="0" b="0"/>
          <a:pathLst>
            <a:path>
              <a:moveTo>
                <a:pt x="1623017" y="0"/>
              </a:moveTo>
              <a:lnTo>
                <a:pt x="1623017" y="93893"/>
              </a:lnTo>
              <a:lnTo>
                <a:pt x="0" y="93893"/>
              </a:lnTo>
              <a:lnTo>
                <a:pt x="0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07EFA-52CC-4C5D-B173-3476D9E131C3}">
      <dsp:nvSpPr>
        <dsp:cNvPr id="0" name=""/>
        <dsp:cNvSpPr/>
      </dsp:nvSpPr>
      <dsp:spPr>
        <a:xfrm>
          <a:off x="2160291" y="1083428"/>
          <a:ext cx="1082011" cy="18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893"/>
              </a:lnTo>
              <a:lnTo>
                <a:pt x="1082011" y="93893"/>
              </a:lnTo>
              <a:lnTo>
                <a:pt x="1082011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FEEA9-6C02-4660-BE2D-3DEBDD05CB54}">
      <dsp:nvSpPr>
        <dsp:cNvPr id="0" name=""/>
        <dsp:cNvSpPr/>
      </dsp:nvSpPr>
      <dsp:spPr>
        <a:xfrm>
          <a:off x="2114571" y="1083428"/>
          <a:ext cx="91440" cy="1877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3EFB8-5EC9-4730-A482-6F6F05F1CC2E}">
      <dsp:nvSpPr>
        <dsp:cNvPr id="0" name=""/>
        <dsp:cNvSpPr/>
      </dsp:nvSpPr>
      <dsp:spPr>
        <a:xfrm>
          <a:off x="1078279" y="1083428"/>
          <a:ext cx="1082011" cy="187787"/>
        </a:xfrm>
        <a:custGeom>
          <a:avLst/>
          <a:gdLst/>
          <a:ahLst/>
          <a:cxnLst/>
          <a:rect l="0" t="0" r="0" b="0"/>
          <a:pathLst>
            <a:path>
              <a:moveTo>
                <a:pt x="1082011" y="0"/>
              </a:moveTo>
              <a:lnTo>
                <a:pt x="1082011" y="93893"/>
              </a:lnTo>
              <a:lnTo>
                <a:pt x="0" y="93893"/>
              </a:lnTo>
              <a:lnTo>
                <a:pt x="0" y="187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AC0AA-4AA4-412B-974D-EEDAC9FCE47C}">
      <dsp:nvSpPr>
        <dsp:cNvPr id="0" name=""/>
        <dsp:cNvSpPr/>
      </dsp:nvSpPr>
      <dsp:spPr>
        <a:xfrm>
          <a:off x="2114571" y="448528"/>
          <a:ext cx="91440" cy="1877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7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4A110-F19A-4FF7-91E8-D79D756AE23B}">
      <dsp:nvSpPr>
        <dsp:cNvPr id="0" name=""/>
        <dsp:cNvSpPr/>
      </dsp:nvSpPr>
      <dsp:spPr>
        <a:xfrm>
          <a:off x="1713179" y="1416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Disclosure Avoidance/ masking techniques</a:t>
          </a:r>
        </a:p>
      </dsp:txBody>
      <dsp:txXfrm>
        <a:off x="1713179" y="1416"/>
        <a:ext cx="894224" cy="447112"/>
      </dsp:txXfrm>
    </dsp:sp>
    <dsp:sp modelId="{F821CA66-E171-4434-9357-27C0BD8BAAA9}">
      <dsp:nvSpPr>
        <dsp:cNvPr id="0" name=""/>
        <dsp:cNvSpPr/>
      </dsp:nvSpPr>
      <dsp:spPr>
        <a:xfrm>
          <a:off x="1713179" y="636315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Suppression check</a:t>
          </a:r>
        </a:p>
      </dsp:txBody>
      <dsp:txXfrm>
        <a:off x="1713179" y="636315"/>
        <a:ext cx="894224" cy="447112"/>
      </dsp:txXfrm>
    </dsp:sp>
    <dsp:sp modelId="{5D894F8E-D829-4272-9BFF-CB246946CC41}">
      <dsp:nvSpPr>
        <dsp:cNvPr id="0" name=""/>
        <dsp:cNvSpPr/>
      </dsp:nvSpPr>
      <dsp:spPr>
        <a:xfrm>
          <a:off x="631167" y="1271215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publish value </a:t>
          </a:r>
        </a:p>
      </dsp:txBody>
      <dsp:txXfrm>
        <a:off x="631167" y="1271215"/>
        <a:ext cx="894224" cy="447112"/>
      </dsp:txXfrm>
    </dsp:sp>
    <dsp:sp modelId="{8D66E39B-639E-4D4E-A4BD-7DE8A16694BC}">
      <dsp:nvSpPr>
        <dsp:cNvPr id="0" name=""/>
        <dsp:cNvSpPr/>
      </dsp:nvSpPr>
      <dsp:spPr>
        <a:xfrm>
          <a:off x="1713179" y="1271215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suppress value</a:t>
          </a:r>
        </a:p>
      </dsp:txBody>
      <dsp:txXfrm>
        <a:off x="1713179" y="1271215"/>
        <a:ext cx="894224" cy="447112"/>
      </dsp:txXfrm>
    </dsp:sp>
    <dsp:sp modelId="{B8944B23-1D2A-4C29-BBD8-961D25D9C527}">
      <dsp:nvSpPr>
        <dsp:cNvPr id="0" name=""/>
        <dsp:cNvSpPr/>
      </dsp:nvSpPr>
      <dsp:spPr>
        <a:xfrm>
          <a:off x="2795190" y="1271215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modify value</a:t>
          </a:r>
        </a:p>
      </dsp:txBody>
      <dsp:txXfrm>
        <a:off x="2795190" y="1271215"/>
        <a:ext cx="894224" cy="447112"/>
      </dsp:txXfrm>
    </dsp:sp>
    <dsp:sp modelId="{71BC68DD-53F4-4AFC-A008-63705CC93C91}">
      <dsp:nvSpPr>
        <dsp:cNvPr id="0" name=""/>
        <dsp:cNvSpPr/>
      </dsp:nvSpPr>
      <dsp:spPr>
        <a:xfrm>
          <a:off x="1172173" y="1906114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pertubation</a:t>
          </a:r>
        </a:p>
      </dsp:txBody>
      <dsp:txXfrm>
        <a:off x="1172173" y="1906114"/>
        <a:ext cx="894224" cy="447112"/>
      </dsp:txXfrm>
    </dsp:sp>
    <dsp:sp modelId="{456D13ED-BAFC-4A2A-AA00-57107BA0D3FD}">
      <dsp:nvSpPr>
        <dsp:cNvPr id="0" name=""/>
        <dsp:cNvSpPr/>
      </dsp:nvSpPr>
      <dsp:spPr>
        <a:xfrm>
          <a:off x="2254184" y="1906114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coarsening</a:t>
          </a:r>
        </a:p>
      </dsp:txBody>
      <dsp:txXfrm>
        <a:off x="2254184" y="1906114"/>
        <a:ext cx="894224" cy="447112"/>
      </dsp:txXfrm>
    </dsp:sp>
    <dsp:sp modelId="{0E47ACB0-4E91-4C3C-BBE4-A13F6008992D}">
      <dsp:nvSpPr>
        <dsp:cNvPr id="0" name=""/>
        <dsp:cNvSpPr/>
      </dsp:nvSpPr>
      <dsp:spPr>
        <a:xfrm>
          <a:off x="2477740" y="2541013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boundary upper</a:t>
          </a:r>
        </a:p>
      </dsp:txBody>
      <dsp:txXfrm>
        <a:off x="2477740" y="2541013"/>
        <a:ext cx="894224" cy="447112"/>
      </dsp:txXfrm>
    </dsp:sp>
    <dsp:sp modelId="{FE3FF45F-B42F-4B2A-B414-739C0802EC1B}">
      <dsp:nvSpPr>
        <dsp:cNvPr id="0" name=""/>
        <dsp:cNvSpPr/>
      </dsp:nvSpPr>
      <dsp:spPr>
        <a:xfrm>
          <a:off x="2477740" y="3175913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boundary lower</a:t>
          </a:r>
        </a:p>
      </dsp:txBody>
      <dsp:txXfrm>
        <a:off x="2477740" y="3175913"/>
        <a:ext cx="894224" cy="447112"/>
      </dsp:txXfrm>
    </dsp:sp>
    <dsp:sp modelId="{436434A6-219F-4565-90F8-EB820AAC828C}">
      <dsp:nvSpPr>
        <dsp:cNvPr id="0" name=""/>
        <dsp:cNvSpPr/>
      </dsp:nvSpPr>
      <dsp:spPr>
        <a:xfrm>
          <a:off x="3336196" y="1906114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rounding</a:t>
          </a:r>
        </a:p>
      </dsp:txBody>
      <dsp:txXfrm>
        <a:off x="3336196" y="1906114"/>
        <a:ext cx="894224" cy="447112"/>
      </dsp:txXfrm>
    </dsp:sp>
    <dsp:sp modelId="{958850A6-D7B2-4DA9-BE8A-B86DCED3A17A}">
      <dsp:nvSpPr>
        <dsp:cNvPr id="0" name=""/>
        <dsp:cNvSpPr/>
      </dsp:nvSpPr>
      <dsp:spPr>
        <a:xfrm>
          <a:off x="4418208" y="1906114"/>
          <a:ext cx="894224" cy="44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Montserrat" panose="00000500000000000000" pitchFamily="2" charset="0"/>
            </a:rPr>
            <a:t>other</a:t>
          </a:r>
        </a:p>
      </dsp:txBody>
      <dsp:txXfrm>
        <a:off x="4418208" y="1906114"/>
        <a:ext cx="894224" cy="447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OI">
      <a:dk1>
        <a:srgbClr val="1E1E1E"/>
      </a:dk1>
      <a:lt1>
        <a:srgbClr val="FFFFFF"/>
      </a:lt1>
      <a:dk2>
        <a:srgbClr val="1E1E1E"/>
      </a:dk2>
      <a:lt2>
        <a:srgbClr val="FEFEFE"/>
      </a:lt2>
      <a:accent1>
        <a:srgbClr val="5659DB"/>
      </a:accent1>
      <a:accent2>
        <a:srgbClr val="7C1C13"/>
      </a:accent2>
      <a:accent3>
        <a:srgbClr val="C04614"/>
      </a:accent3>
      <a:accent4>
        <a:srgbClr val="186F6C"/>
      </a:accent4>
      <a:accent5>
        <a:srgbClr val="13719C"/>
      </a:accent5>
      <a:accent6>
        <a:srgbClr val="603E65"/>
      </a:accent6>
      <a:hlink>
        <a:srgbClr val="335FFE"/>
      </a:hlink>
      <a:folHlink>
        <a:srgbClr val="CA64D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6A343F31634893F9D8715A98ABDF" ma:contentTypeVersion="11" ma:contentTypeDescription="Create a new document." ma:contentTypeScope="" ma:versionID="95b0b362c87bc76f8436f8b09da0ed88">
  <xsd:schema xmlns:xsd="http://www.w3.org/2001/XMLSchema" xmlns:xs="http://www.w3.org/2001/XMLSchema" xmlns:p="http://schemas.microsoft.com/office/2006/metadata/properties" xmlns:ns2="6f37cb58-f434-4e1b-ab11-c8e0bbf31551" xmlns:ns3="7128936f-ef7f-4f76-89c5-68a9dac73485" targetNamespace="http://schemas.microsoft.com/office/2006/metadata/properties" ma:root="true" ma:fieldsID="73adb5e7ed4f81415a84f2c76db71b5f" ns2:_="" ns3:_="">
    <xsd:import namespace="6f37cb58-f434-4e1b-ab11-c8e0bbf31551"/>
    <xsd:import namespace="7128936f-ef7f-4f76-89c5-68a9dac734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7cb58-f434-4e1b-ab11-c8e0bbf31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936f-ef7f-4f76-89c5-68a9dac73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92C58-7E42-45F8-8191-CB7AC3200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D82C2-7CD3-41D4-BBCD-56189FF93048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7128936f-ef7f-4f76-89c5-68a9dac73485"/>
    <ds:schemaRef ds:uri="6f37cb58-f434-4e1b-ab11-c8e0bbf3155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4DE516-97A2-4E4E-A272-3A566807D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7cb58-f434-4e1b-ab11-c8e0bbf31551"/>
    <ds:schemaRef ds:uri="7128936f-ef7f-4f76-89c5-68a9dac73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COI-WordTemplate.dotx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Links>
    <vt:vector size="60" baseType="variant">
      <vt:variant>
        <vt:i4>5374045</vt:i4>
      </vt:variant>
      <vt:variant>
        <vt:i4>51</vt:i4>
      </vt:variant>
      <vt:variant>
        <vt:i4>0</vt:i4>
      </vt:variant>
      <vt:variant>
        <vt:i4>5</vt:i4>
      </vt:variant>
      <vt:variant>
        <vt:lpwstr>https://www.aemcorp.com/</vt:lpwstr>
      </vt:variant>
      <vt:variant>
        <vt:lpwstr/>
      </vt:variant>
      <vt:variant>
        <vt:i4>7471159</vt:i4>
      </vt:variant>
      <vt:variant>
        <vt:i4>48</vt:i4>
      </vt:variant>
      <vt:variant>
        <vt:i4>0</vt:i4>
      </vt:variant>
      <vt:variant>
        <vt:i4>5</vt:i4>
      </vt:variant>
      <vt:variant>
        <vt:lpwstr>https://ccsso.org/</vt:lpwstr>
      </vt:variant>
      <vt:variant>
        <vt:lpwstr/>
      </vt:variant>
      <vt:variant>
        <vt:i4>1769571</vt:i4>
      </vt:variant>
      <vt:variant>
        <vt:i4>45</vt:i4>
      </vt:variant>
      <vt:variant>
        <vt:i4>0</vt:i4>
      </vt:variant>
      <vt:variant>
        <vt:i4>5</vt:i4>
      </vt:variant>
      <vt:variant>
        <vt:lpwstr>https://wiki.dataaccelerator.org/wiki/About_Us</vt:lpwstr>
      </vt:variant>
      <vt:variant>
        <vt:lpwstr/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_Toc135110652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_Toc135110651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_Toc135110650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_Toc135110649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_Toc135110648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_Toc135110647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_Toc135110646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Kammerdeiner</dc:creator>
  <cp:keywords/>
  <dc:description/>
  <cp:lastModifiedBy>Tricia Farris</cp:lastModifiedBy>
  <cp:revision>2</cp:revision>
  <dcterms:created xsi:type="dcterms:W3CDTF">2023-11-27T18:25:00Z</dcterms:created>
  <dcterms:modified xsi:type="dcterms:W3CDTF">2023-11-27T18:25:00Z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0x010100B4596A343F31634893F9D8715A98ABDF</vt:lpwstr>
  </property>
  <property fmtid="{D5CDD505-2E9C-101B-9397-08002B2CF9AE}" pid="3" name="MediaServiceImageTags">
    <vt:lpwstr/>
  </property>
</Properties>
</file>